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0D210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77179364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5E7E4C87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2E4AB1C8" w14:textId="77777777" w:rsidR="00491526" w:rsidRDefault="00491526">
      <w:pPr>
        <w:tabs>
          <w:tab w:val="left" w:pos="0"/>
          <w:tab w:val="left" w:pos="906"/>
          <w:tab w:val="left" w:pos="1440"/>
        </w:tabs>
        <w:suppressAutoHyphens/>
        <w:spacing w:before="360" w:after="120"/>
        <w:rPr>
          <w:b/>
          <w:spacing w:val="-2"/>
        </w:rPr>
      </w:pPr>
    </w:p>
    <w:p w14:paraId="02931E3A" w14:textId="77777777" w:rsidR="00491526" w:rsidRDefault="00F67C78">
      <w:pPr>
        <w:pStyle w:val="Ttulo9"/>
        <w:rPr>
          <w:sz w:val="36"/>
        </w:rPr>
      </w:pPr>
      <w:r>
        <w:rPr>
          <w:sz w:val="36"/>
        </w:rPr>
        <w:t>PROCEDIMIENTO PROYECCIÓN DE VARIABLES DE NEGOCIO</w:t>
      </w:r>
    </w:p>
    <w:p w14:paraId="60FB3F01" w14:textId="77777777" w:rsidR="00491526" w:rsidRDefault="00665CBE">
      <w:pPr>
        <w:pStyle w:val="Ttulo9"/>
        <w:spacing w:before="240"/>
      </w:pPr>
      <w:r>
        <w:t>Edición: 0</w:t>
      </w:r>
      <w:r w:rsidR="00F67C78">
        <w:t>1</w:t>
      </w:r>
    </w:p>
    <w:p w14:paraId="21AD0274" w14:textId="77777777" w:rsidR="00491526" w:rsidRDefault="00491526">
      <w:pPr>
        <w:jc w:val="center"/>
        <w:rPr>
          <w:b/>
          <w:sz w:val="28"/>
        </w:rPr>
      </w:pPr>
      <w:r>
        <w:rPr>
          <w:b/>
          <w:sz w:val="28"/>
        </w:rPr>
        <w:t xml:space="preserve">No. de Páginas: </w:t>
      </w:r>
      <w:r w:rsidR="00F67C78">
        <w:rPr>
          <w:b/>
          <w:sz w:val="28"/>
        </w:rPr>
        <w:t>XXX</w:t>
      </w:r>
    </w:p>
    <w:p w14:paraId="0543D4A4" w14:textId="77777777" w:rsidR="00491526" w:rsidRDefault="00491526">
      <w:pPr>
        <w:pStyle w:val="Ttulo8"/>
        <w:spacing w:after="0"/>
        <w:jc w:val="right"/>
      </w:pPr>
    </w:p>
    <w:p w14:paraId="16414969" w14:textId="77777777" w:rsidR="00491526" w:rsidRDefault="00491526">
      <w:pPr>
        <w:pStyle w:val="Ttulo4"/>
        <w:tabs>
          <w:tab w:val="clear" w:pos="-720"/>
          <w:tab w:val="left" w:pos="0"/>
          <w:tab w:val="left" w:pos="906"/>
          <w:tab w:val="left" w:pos="1440"/>
        </w:tabs>
        <w:rPr>
          <w:b w:val="0"/>
          <w:spacing w:val="-2"/>
          <w:lang w:val="es-ES"/>
        </w:rPr>
      </w:pPr>
    </w:p>
    <w:p w14:paraId="61A9EC9A" w14:textId="77777777" w:rsidR="00491526" w:rsidRDefault="00491526"/>
    <w:p w14:paraId="4EE6B745" w14:textId="77777777" w:rsidR="00491526" w:rsidRDefault="00491526"/>
    <w:p w14:paraId="0411BE6B" w14:textId="77777777" w:rsidR="00491526" w:rsidRDefault="00491526">
      <w:pPr>
        <w:pStyle w:val="Ttulo4"/>
        <w:tabs>
          <w:tab w:val="clear" w:pos="-720"/>
          <w:tab w:val="left" w:pos="0"/>
          <w:tab w:val="left" w:pos="906"/>
          <w:tab w:val="left" w:pos="1440"/>
        </w:tabs>
        <w:rPr>
          <w:b w:val="0"/>
          <w:spacing w:val="-2"/>
          <w:lang w:val="es-ES"/>
        </w:rPr>
      </w:pPr>
    </w:p>
    <w:p w14:paraId="37C2B503" w14:textId="77777777" w:rsidR="00491526" w:rsidRDefault="00491526"/>
    <w:p w14:paraId="43A6F906" w14:textId="77777777" w:rsidR="00491526" w:rsidRDefault="00491526"/>
    <w:p w14:paraId="77AC3936" w14:textId="77777777" w:rsidR="00491526" w:rsidRDefault="00491526"/>
    <w:p w14:paraId="251BCB3F" w14:textId="77777777" w:rsidR="00491526" w:rsidRDefault="00491526"/>
    <w:p w14:paraId="365108D4" w14:textId="77777777" w:rsidR="00491526" w:rsidRDefault="00491526"/>
    <w:p w14:paraId="5DCC77CB" w14:textId="77777777" w:rsidR="00491526" w:rsidRDefault="00491526"/>
    <w:p w14:paraId="081C8B3B" w14:textId="77777777" w:rsidR="00491526" w:rsidRPr="00665CBE" w:rsidRDefault="00491526">
      <w:pPr>
        <w:pStyle w:val="Ttulo4"/>
        <w:pBdr>
          <w:top w:val="single" w:sz="6" w:space="1" w:color="808080"/>
        </w:pBdr>
        <w:tabs>
          <w:tab w:val="clear" w:pos="-720"/>
          <w:tab w:val="left" w:pos="0"/>
          <w:tab w:val="left" w:pos="906"/>
          <w:tab w:val="left" w:pos="1440"/>
        </w:tabs>
        <w:rPr>
          <w:lang w:val="es-CO"/>
        </w:rPr>
      </w:pPr>
      <w:r w:rsidRPr="00665CBE">
        <w:rPr>
          <w:lang w:val="es-CO"/>
        </w:rPr>
        <w:lastRenderedPageBreak/>
        <w:t>Bogotá D.C., Colombia.</w:t>
      </w:r>
    </w:p>
    <w:p w14:paraId="4A15F9CD" w14:textId="77777777" w:rsidR="00491526" w:rsidRDefault="00491526">
      <w:pPr>
        <w:sectPr w:rsidR="00491526">
          <w:headerReference w:type="default" r:id="rId8"/>
          <w:pgSz w:w="12240" w:h="15840" w:code="1"/>
          <w:pgMar w:top="1644" w:right="1531" w:bottom="1247" w:left="1871" w:header="1644" w:footer="1247" w:gutter="0"/>
          <w:cols w:space="720"/>
        </w:sectPr>
      </w:pPr>
    </w:p>
    <w:p w14:paraId="481CFD1F" w14:textId="77777777" w:rsidR="00491526" w:rsidRDefault="00491526">
      <w:pPr>
        <w:spacing w:line="240" w:lineRule="auto"/>
        <w:jc w:val="center"/>
        <w:rPr>
          <w:b/>
        </w:rPr>
      </w:pPr>
      <w:r>
        <w:rPr>
          <w:b/>
        </w:rPr>
        <w:lastRenderedPageBreak/>
        <w:t>HOJA DE CAMBIOS</w:t>
      </w:r>
    </w:p>
    <w:p w14:paraId="1B276B53" w14:textId="77777777" w:rsidR="00491526" w:rsidRDefault="00491526">
      <w:pPr>
        <w:spacing w:line="240" w:lineRule="auto"/>
        <w:jc w:val="center"/>
        <w:rPr>
          <w:b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276"/>
        <w:gridCol w:w="6300"/>
      </w:tblGrid>
      <w:tr w:rsidR="0083592F" w:rsidRPr="007E2395" w14:paraId="72DA4495" w14:textId="77777777" w:rsidTr="008359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2" w:type="dxa"/>
            <w:gridSpan w:val="3"/>
            <w:vAlign w:val="center"/>
          </w:tcPr>
          <w:p w14:paraId="524D198E" w14:textId="77777777" w:rsidR="0083592F" w:rsidRPr="00A36F09" w:rsidRDefault="0083592F" w:rsidP="00A36F09">
            <w:pPr>
              <w:spacing w:line="240" w:lineRule="auto"/>
              <w:jc w:val="left"/>
              <w:rPr>
                <w:b/>
                <w:sz w:val="22"/>
              </w:rPr>
            </w:pPr>
          </w:p>
        </w:tc>
      </w:tr>
      <w:tr w:rsidR="0083592F" w:rsidRPr="00D03D6B" w14:paraId="3F860351" w14:textId="77777777" w:rsidTr="0083592F">
        <w:tblPrEx>
          <w:tblCellMar>
            <w:top w:w="0" w:type="dxa"/>
            <w:bottom w:w="0" w:type="dxa"/>
          </w:tblCellMar>
        </w:tblPrEx>
        <w:tc>
          <w:tcPr>
            <w:tcW w:w="1346" w:type="dxa"/>
            <w:vAlign w:val="center"/>
          </w:tcPr>
          <w:p w14:paraId="3A860CD4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43A6EEDE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6300" w:type="dxa"/>
          </w:tcPr>
          <w:p w14:paraId="762689EB" w14:textId="77777777" w:rsidR="0083592F" w:rsidRPr="00A36F09" w:rsidRDefault="0083592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22"/>
                <w:lang w:val="es-ES_tradnl"/>
              </w:rPr>
            </w:pPr>
          </w:p>
        </w:tc>
      </w:tr>
      <w:tr w:rsidR="009267BF" w:rsidRPr="00D03D6B" w14:paraId="610EAF1F" w14:textId="77777777" w:rsidTr="0083592F">
        <w:tblPrEx>
          <w:tblCellMar>
            <w:top w:w="0" w:type="dxa"/>
            <w:bottom w:w="0" w:type="dxa"/>
          </w:tblCellMar>
        </w:tblPrEx>
        <w:tc>
          <w:tcPr>
            <w:tcW w:w="1346" w:type="dxa"/>
            <w:vAlign w:val="center"/>
          </w:tcPr>
          <w:p w14:paraId="133A1983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1276" w:type="dxa"/>
            <w:vAlign w:val="center"/>
          </w:tcPr>
          <w:p w14:paraId="36F17D53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center"/>
              <w:rPr>
                <w:spacing w:val="-3"/>
                <w:sz w:val="22"/>
                <w:lang w:val="es-ES_tradnl"/>
              </w:rPr>
            </w:pPr>
          </w:p>
        </w:tc>
        <w:tc>
          <w:tcPr>
            <w:tcW w:w="6300" w:type="dxa"/>
          </w:tcPr>
          <w:p w14:paraId="69619E9C" w14:textId="77777777" w:rsidR="009267BF" w:rsidRPr="00A36F09" w:rsidRDefault="009267BF" w:rsidP="00343CFB">
            <w:pPr>
              <w:tabs>
                <w:tab w:val="left" w:pos="-1440"/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22"/>
                <w:lang w:val="es-ES_tradnl"/>
              </w:rPr>
            </w:pPr>
          </w:p>
        </w:tc>
      </w:tr>
    </w:tbl>
    <w:p w14:paraId="0B611A0C" w14:textId="77777777" w:rsidR="00491526" w:rsidRPr="0083592F" w:rsidRDefault="00491526">
      <w:pPr>
        <w:tabs>
          <w:tab w:val="num" w:pos="705"/>
        </w:tabs>
        <w:spacing w:line="240" w:lineRule="auto"/>
        <w:ind w:left="705" w:hanging="705"/>
        <w:jc w:val="center"/>
        <w:rPr>
          <w:b/>
          <w:lang w:val="es-ES_tradnl"/>
        </w:rPr>
      </w:pPr>
    </w:p>
    <w:p w14:paraId="2730F369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1BF6CDB3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663E1B99" w14:textId="77777777" w:rsidR="00491526" w:rsidRDefault="00491526">
      <w:pPr>
        <w:tabs>
          <w:tab w:val="num" w:pos="705"/>
        </w:tabs>
        <w:spacing w:line="240" w:lineRule="auto"/>
        <w:ind w:left="705" w:hanging="705"/>
        <w:rPr>
          <w:b/>
        </w:rPr>
      </w:pPr>
    </w:p>
    <w:p w14:paraId="77B5B909" w14:textId="77777777" w:rsidR="00491526" w:rsidRDefault="00491526" w:rsidP="00BF62E3">
      <w:pPr>
        <w:numPr>
          <w:ilvl w:val="0"/>
          <w:numId w:val="5"/>
        </w:numPr>
        <w:ind w:hanging="720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OBJETO</w:t>
      </w:r>
      <w:r w:rsidR="00B01DF3">
        <w:rPr>
          <w:b/>
        </w:rPr>
        <w:t xml:space="preserve"> DEL DOCUMENTO</w:t>
      </w:r>
    </w:p>
    <w:p w14:paraId="11888329" w14:textId="77777777" w:rsidR="00491526" w:rsidRDefault="00491526" w:rsidP="00E13053">
      <w:r>
        <w:t xml:space="preserve">El presente manual tiene por objeto establecer los lineamientos generales para </w:t>
      </w:r>
      <w:r w:rsidR="00F67C78">
        <w:t>elaboración de proyecciones de variables de negocio</w:t>
      </w:r>
      <w:r w:rsidR="00B01DF3">
        <w:t>.</w:t>
      </w:r>
    </w:p>
    <w:p w14:paraId="3D1C7D28" w14:textId="77777777" w:rsidR="00491526" w:rsidRDefault="00491526" w:rsidP="00E13053">
      <w:pPr>
        <w:tabs>
          <w:tab w:val="num" w:pos="705"/>
        </w:tabs>
        <w:suppressAutoHyphens/>
        <w:ind w:left="705" w:hanging="705"/>
      </w:pPr>
    </w:p>
    <w:p w14:paraId="08FA4964" w14:textId="77777777" w:rsidR="00491526" w:rsidRDefault="00491526" w:rsidP="00BF62E3">
      <w:pPr>
        <w:numPr>
          <w:ilvl w:val="0"/>
          <w:numId w:val="5"/>
        </w:numPr>
        <w:suppressAutoHyphens/>
        <w:ind w:hanging="720"/>
        <w:rPr>
          <w:b/>
        </w:rPr>
      </w:pPr>
      <w:r>
        <w:rPr>
          <w:b/>
        </w:rPr>
        <w:t>ALCANCE</w:t>
      </w:r>
    </w:p>
    <w:p w14:paraId="04DE3D5A" w14:textId="77777777" w:rsidR="00491526" w:rsidRDefault="00F67C78" w:rsidP="00E13053">
      <w:pPr>
        <w:suppressAutoHyphens/>
        <w:rPr>
          <w:spacing w:val="-3"/>
        </w:rPr>
      </w:pPr>
      <w:r>
        <w:rPr>
          <w:spacing w:val="-3"/>
        </w:rPr>
        <w:t>Cubre desde la recolección hasta la presentación de resultados, así como las siguientes variables</w:t>
      </w:r>
      <w:r w:rsidR="00B01DF3">
        <w:rPr>
          <w:spacing w:val="-3"/>
        </w:rPr>
        <w:t xml:space="preserve"> a proyectar</w:t>
      </w:r>
      <w:r>
        <w:rPr>
          <w:spacing w:val="-3"/>
        </w:rPr>
        <w:t>:</w:t>
      </w:r>
    </w:p>
    <w:tbl>
      <w:tblPr>
        <w:tblW w:w="52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00"/>
      </w:tblGrid>
      <w:tr w:rsidR="00F67C78" w:rsidRPr="00F67C78" w14:paraId="3C554027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E445C3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b/>
                <w:bCs/>
                <w:spacing w:val="-3"/>
                <w:lang w:val="es-CO"/>
              </w:rPr>
              <w:t>VARIABLE</w:t>
            </w:r>
          </w:p>
        </w:tc>
      </w:tr>
      <w:tr w:rsidR="00F67C78" w:rsidRPr="00F67C78" w14:paraId="455C34F1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8AEABE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CONTRATADO</w:t>
            </w:r>
          </w:p>
        </w:tc>
      </w:tr>
      <w:tr w:rsidR="00F67C78" w:rsidRPr="00F67C78" w14:paraId="16B121F9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7EB0C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OTRO SÍ</w:t>
            </w:r>
          </w:p>
        </w:tc>
      </w:tr>
      <w:tr w:rsidR="00F67C78" w:rsidRPr="00F67C78" w14:paraId="2156FECE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1159D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NUEVOS PROYECTOS</w:t>
            </w:r>
          </w:p>
        </w:tc>
      </w:tr>
      <w:tr w:rsidR="00F67C78" w:rsidRPr="00F67C78" w14:paraId="5C60703B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9E55A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FFIE GRUPO 7</w:t>
            </w:r>
          </w:p>
        </w:tc>
      </w:tr>
      <w:tr w:rsidR="00F67C78" w:rsidRPr="00F67C78" w14:paraId="765B7871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BE6CA9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INGRESOS OPERACIONALES - FFIE GRUPO 2</w:t>
            </w:r>
          </w:p>
        </w:tc>
      </w:tr>
      <w:tr w:rsidR="00F67C78" w:rsidRPr="00F67C78" w14:paraId="61EB309A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87A5E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GASTOS Y COSTOS ADMINISTRATIVOS</w:t>
            </w:r>
          </w:p>
        </w:tc>
      </w:tr>
      <w:tr w:rsidR="00F67C78" w:rsidRPr="00F67C78" w14:paraId="24362EE3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47697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COSTOS DE VENTA</w:t>
            </w:r>
          </w:p>
        </w:tc>
      </w:tr>
      <w:tr w:rsidR="00F67C78" w:rsidRPr="00F67C78" w14:paraId="2D4ECBA5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17E80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UTILIDAD BRUTA</w:t>
            </w:r>
          </w:p>
        </w:tc>
      </w:tr>
      <w:tr w:rsidR="00F67C78" w:rsidRPr="00F67C78" w14:paraId="3B0CE61F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735EF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FLUJO DE CAJA</w:t>
            </w:r>
            <w:r w:rsidR="003E5AB1">
              <w:rPr>
                <w:spacing w:val="-3"/>
                <w:lang w:val="es-CO"/>
              </w:rPr>
              <w:t xml:space="preserve"> OPERATIVO</w:t>
            </w:r>
          </w:p>
        </w:tc>
      </w:tr>
      <w:tr w:rsidR="00F67C78" w:rsidRPr="00F67C78" w14:paraId="02717B72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4F3FF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>EBITDA</w:t>
            </w:r>
          </w:p>
        </w:tc>
      </w:tr>
      <w:tr w:rsidR="00F67C78" w:rsidRPr="00F67C78" w14:paraId="5876B90E" w14:textId="77777777" w:rsidTr="00F67C78">
        <w:trPr>
          <w:trHeight w:val="20"/>
          <w:jc w:val="center"/>
        </w:trPr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976FD" w14:textId="77777777" w:rsidR="00F67C78" w:rsidRPr="00F67C78" w:rsidRDefault="00F67C78" w:rsidP="00F67C78">
            <w:pPr>
              <w:suppressAutoHyphens/>
              <w:spacing w:line="240" w:lineRule="auto"/>
              <w:rPr>
                <w:spacing w:val="-3"/>
                <w:lang w:val="es-CO"/>
              </w:rPr>
            </w:pPr>
            <w:r w:rsidRPr="00F67C78">
              <w:rPr>
                <w:spacing w:val="-3"/>
                <w:lang w:val="es-CO"/>
              </w:rPr>
              <w:t xml:space="preserve">UTILIDAD ANTES DE IMPUESTOS POR CENTRO DE COSTOS </w:t>
            </w:r>
          </w:p>
        </w:tc>
      </w:tr>
    </w:tbl>
    <w:p w14:paraId="5DA62334" w14:textId="77777777" w:rsidR="00F67C78" w:rsidRPr="00F67C78" w:rsidRDefault="00F67C78" w:rsidP="00F67C78">
      <w:pPr>
        <w:suppressAutoHyphens/>
        <w:jc w:val="center"/>
        <w:rPr>
          <w:spacing w:val="-3"/>
          <w:lang w:val="es-CO"/>
        </w:rPr>
      </w:pPr>
      <w:r>
        <w:rPr>
          <w:spacing w:val="-3"/>
          <w:lang w:val="es-CO"/>
        </w:rPr>
        <w:t>Cuadro 1: Variables a proyectar en el procedimiento actual</w:t>
      </w:r>
    </w:p>
    <w:p w14:paraId="49A168EB" w14:textId="77777777" w:rsidR="00491526" w:rsidRDefault="00491526">
      <w:pPr>
        <w:suppressAutoHyphens/>
        <w:spacing w:line="240" w:lineRule="auto"/>
      </w:pPr>
    </w:p>
    <w:p w14:paraId="5042CFD8" w14:textId="77777777" w:rsidR="00412B2A" w:rsidRDefault="001D1634" w:rsidP="00412B2A">
      <w:pPr>
        <w:ind w:left="709" w:hanging="709"/>
        <w:rPr>
          <w:b/>
        </w:rPr>
      </w:pPr>
      <w:r>
        <w:rPr>
          <w:b/>
        </w:rPr>
        <w:t>3</w:t>
      </w:r>
      <w:r w:rsidR="00412B2A">
        <w:rPr>
          <w:b/>
        </w:rPr>
        <w:t xml:space="preserve">.   </w:t>
      </w:r>
      <w:r w:rsidR="00412B2A">
        <w:rPr>
          <w:b/>
        </w:rPr>
        <w:tab/>
        <w:t>DEFINICIONES</w:t>
      </w:r>
    </w:p>
    <w:p w14:paraId="2E2C6E75" w14:textId="77777777" w:rsidR="00412B2A" w:rsidRDefault="00412B2A" w:rsidP="0005742D">
      <w:pPr>
        <w:pStyle w:val="Piedepgina"/>
      </w:pPr>
    </w:p>
    <w:p w14:paraId="799641F0" w14:textId="77777777" w:rsidR="00904B78" w:rsidRDefault="001D1634" w:rsidP="0005742D">
      <w:pPr>
        <w:tabs>
          <w:tab w:val="left" w:pos="-720"/>
          <w:tab w:val="left" w:pos="180"/>
        </w:tabs>
        <w:suppressAutoHyphens/>
        <w:rPr>
          <w:highlight w:val="yellow"/>
        </w:rPr>
      </w:pPr>
      <w:r>
        <w:rPr>
          <w:b/>
        </w:rPr>
        <w:t>3</w:t>
      </w:r>
      <w:r w:rsidR="0005742D">
        <w:rPr>
          <w:b/>
        </w:rPr>
        <w:t>.1</w:t>
      </w:r>
      <w:r w:rsidR="0005742D">
        <w:rPr>
          <w:b/>
        </w:rPr>
        <w:tab/>
      </w:r>
      <w:r w:rsidR="003E5AB1" w:rsidRPr="003E5AB1">
        <w:rPr>
          <w:b/>
        </w:rPr>
        <w:t>INGRESOS OPERACIONALES</w:t>
      </w:r>
      <w:r w:rsidR="00491526" w:rsidRPr="00412B2A">
        <w:rPr>
          <w:b/>
        </w:rPr>
        <w:t xml:space="preserve">: </w:t>
      </w:r>
      <w:r w:rsidR="003E5AB1" w:rsidRPr="003E5AB1">
        <w:rPr>
          <w:highlight w:val="yellow"/>
        </w:rPr>
        <w:t>XXXX – CONSEGUIR UNA DEFINICIÓN DE UN LIBRO</w:t>
      </w:r>
      <w:r w:rsidR="003E5AB1">
        <w:rPr>
          <w:highlight w:val="yellow"/>
        </w:rPr>
        <w:t xml:space="preserve"> Y RELACIONARLA CON LAS CUENTAS CONTABLES ACTUALES DE PAYC</w:t>
      </w:r>
    </w:p>
    <w:p w14:paraId="146C8050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highlight w:val="yellow"/>
        </w:rPr>
      </w:pPr>
    </w:p>
    <w:p w14:paraId="218334BD" w14:textId="77777777" w:rsidR="003E5AB1" w:rsidRDefault="003E5AB1" w:rsidP="003E5AB1">
      <w:pPr>
        <w:tabs>
          <w:tab w:val="left" w:pos="-720"/>
          <w:tab w:val="left" w:pos="180"/>
        </w:tabs>
        <w:suppressAutoHyphens/>
        <w:rPr>
          <w:highlight w:val="yellow"/>
        </w:rPr>
      </w:pPr>
      <w:r>
        <w:rPr>
          <w:b/>
        </w:rPr>
        <w:t>3.2</w:t>
      </w:r>
      <w:r>
        <w:rPr>
          <w:b/>
        </w:rPr>
        <w:tab/>
        <w:t>OTRO SÍ</w:t>
      </w:r>
      <w:r w:rsidRPr="00412B2A">
        <w:rPr>
          <w:b/>
        </w:rPr>
        <w:t xml:space="preserve">: </w:t>
      </w:r>
      <w:r w:rsidRPr="003E5AB1">
        <w:rPr>
          <w:highlight w:val="yellow"/>
        </w:rPr>
        <w:t>XXXX – CONSEGUIR UNA DEFINICIÓN DE UN LIBRO</w:t>
      </w:r>
    </w:p>
    <w:p w14:paraId="418AE890" w14:textId="77777777" w:rsidR="003E5AB1" w:rsidRDefault="003E5AB1" w:rsidP="003E5AB1">
      <w:pPr>
        <w:tabs>
          <w:tab w:val="left" w:pos="-720"/>
          <w:tab w:val="left" w:pos="180"/>
        </w:tabs>
        <w:suppressAutoHyphens/>
      </w:pPr>
    </w:p>
    <w:p w14:paraId="0908B51B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3.3</w:t>
      </w:r>
      <w:r>
        <w:rPr>
          <w:b/>
        </w:rPr>
        <w:tab/>
      </w:r>
      <w:r w:rsidRPr="00F67C78">
        <w:rPr>
          <w:spacing w:val="-3"/>
          <w:lang w:val="es-CO"/>
        </w:rPr>
        <w:t>INGRESOS OPERACIONALES - OTRO SÍ</w:t>
      </w:r>
      <w:r w:rsidRPr="00412B2A">
        <w:rPr>
          <w:b/>
        </w:rPr>
        <w:t xml:space="preserve">: </w:t>
      </w:r>
      <w:r>
        <w:rPr>
          <w:highlight w:val="yellow"/>
        </w:rPr>
        <w:t xml:space="preserve">Posibles ingresos operacionales que provienen de expectativas de posibles </w:t>
      </w:r>
      <w:proofErr w:type="spellStart"/>
      <w:r>
        <w:rPr>
          <w:highlight w:val="yellow"/>
        </w:rPr>
        <w:t>otrosies</w:t>
      </w:r>
      <w:proofErr w:type="spellEnd"/>
      <w:r>
        <w:rPr>
          <w:highlight w:val="yellow"/>
        </w:rPr>
        <w:t xml:space="preserve"> a los proyectos pero que aún no se han firmado</w:t>
      </w:r>
      <w:r w:rsidR="007B4328">
        <w:rPr>
          <w:highlight w:val="yellow"/>
        </w:rPr>
        <w:t>.</w:t>
      </w:r>
    </w:p>
    <w:p w14:paraId="2E1889A7" w14:textId="77777777" w:rsidR="007B4328" w:rsidRDefault="007B4328" w:rsidP="003E5AB1">
      <w:pPr>
        <w:suppressAutoHyphens/>
        <w:spacing w:line="240" w:lineRule="auto"/>
        <w:rPr>
          <w:highlight w:val="yellow"/>
        </w:rPr>
      </w:pPr>
    </w:p>
    <w:p w14:paraId="7E659206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3.3</w:t>
      </w:r>
      <w:r>
        <w:rPr>
          <w:b/>
        </w:rPr>
        <w:tab/>
      </w:r>
      <w:r w:rsidRPr="00F67C78">
        <w:rPr>
          <w:spacing w:val="-3"/>
          <w:lang w:val="es-CO"/>
        </w:rPr>
        <w:t>INGRESOS OPERACIONALES - NUEVOS PROYECTOS</w:t>
      </w:r>
      <w:r w:rsidRPr="00412B2A">
        <w:rPr>
          <w:b/>
        </w:rPr>
        <w:t xml:space="preserve">: </w:t>
      </w:r>
      <w:r>
        <w:rPr>
          <w:highlight w:val="yellow"/>
        </w:rPr>
        <w:t>Posibles ingresos operacionales que provienen de nuevos proyectos</w:t>
      </w:r>
    </w:p>
    <w:p w14:paraId="199FDF87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254EEE86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3.4</w:t>
      </w:r>
      <w:r>
        <w:rPr>
          <w:b/>
        </w:rPr>
        <w:tab/>
      </w:r>
      <w:r w:rsidRPr="00F67C78">
        <w:rPr>
          <w:spacing w:val="-3"/>
          <w:lang w:val="es-CO"/>
        </w:rPr>
        <w:t xml:space="preserve">INGRESOS OPERACIONALES </w:t>
      </w:r>
      <w:r>
        <w:rPr>
          <w:spacing w:val="-3"/>
          <w:lang w:val="es-CO"/>
        </w:rPr>
        <w:t>–</w:t>
      </w:r>
      <w:r w:rsidRPr="00F67C78">
        <w:rPr>
          <w:spacing w:val="-3"/>
          <w:lang w:val="es-CO"/>
        </w:rPr>
        <w:t xml:space="preserve"> </w:t>
      </w:r>
      <w:r>
        <w:rPr>
          <w:spacing w:val="-3"/>
          <w:lang w:val="es-CO"/>
        </w:rPr>
        <w:t xml:space="preserve">FFIE GRUPO 7: </w:t>
      </w:r>
      <w:r>
        <w:rPr>
          <w:highlight w:val="yellow"/>
        </w:rPr>
        <w:t>Posibles ingresos operacionales que provienen del programa de proyectos relacionados con FFIE grupo 7 y que se proyectan de manera diferente debido a la incertidumbre inherente a este proyecto.</w:t>
      </w:r>
    </w:p>
    <w:p w14:paraId="60215229" w14:textId="77777777" w:rsidR="003E5AB1" w:rsidRDefault="003E5AB1">
      <w:pPr>
        <w:spacing w:line="240" w:lineRule="auto"/>
        <w:jc w:val="left"/>
        <w:rPr>
          <w:lang w:val="es-CO"/>
        </w:rPr>
      </w:pPr>
    </w:p>
    <w:p w14:paraId="7959D3AB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3.5</w:t>
      </w:r>
      <w:r>
        <w:rPr>
          <w:b/>
        </w:rPr>
        <w:tab/>
      </w:r>
      <w:r w:rsidRPr="00F67C78">
        <w:rPr>
          <w:spacing w:val="-3"/>
          <w:lang w:val="es-CO"/>
        </w:rPr>
        <w:t xml:space="preserve">INGRESOS OPERACIONALES </w:t>
      </w:r>
      <w:r>
        <w:rPr>
          <w:spacing w:val="-3"/>
          <w:lang w:val="es-CO"/>
        </w:rPr>
        <w:t>–</w:t>
      </w:r>
      <w:r w:rsidRPr="00F67C78">
        <w:rPr>
          <w:spacing w:val="-3"/>
          <w:lang w:val="es-CO"/>
        </w:rPr>
        <w:t xml:space="preserve"> </w:t>
      </w:r>
      <w:r>
        <w:rPr>
          <w:spacing w:val="-3"/>
          <w:lang w:val="es-CO"/>
        </w:rPr>
        <w:t xml:space="preserve">FFIE GRUPO 2: </w:t>
      </w:r>
      <w:r>
        <w:rPr>
          <w:highlight w:val="yellow"/>
        </w:rPr>
        <w:t>Posibles ingresos operacionales que provienen del programa de proyectos relacionados con FFIE grupo 2 y que se proyectan de manera diferente debido a la incertidumbre inherente a este proyecto.</w:t>
      </w:r>
    </w:p>
    <w:p w14:paraId="061A5317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3AF25885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3.5</w:t>
      </w:r>
      <w:r>
        <w:rPr>
          <w:b/>
        </w:rPr>
        <w:tab/>
      </w:r>
      <w:r w:rsidRPr="00F67C78">
        <w:rPr>
          <w:spacing w:val="-3"/>
          <w:lang w:val="es-CO"/>
        </w:rPr>
        <w:t>GASTOS Y COSTOS ADMINISTRATIVOS</w:t>
      </w:r>
      <w:r>
        <w:rPr>
          <w:spacing w:val="-3"/>
          <w:lang w:val="es-CO"/>
        </w:rPr>
        <w:t xml:space="preserve">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7E3AC4DF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2F9FA80F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3.6</w:t>
      </w:r>
      <w:r>
        <w:rPr>
          <w:b/>
        </w:rPr>
        <w:tab/>
      </w:r>
      <w:r>
        <w:rPr>
          <w:spacing w:val="-3"/>
          <w:lang w:val="es-CO"/>
        </w:rPr>
        <w:t xml:space="preserve">COSTO DE VENTA: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1AFF0378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4434D907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3.7</w:t>
      </w:r>
      <w:r>
        <w:rPr>
          <w:b/>
        </w:rPr>
        <w:tab/>
      </w:r>
      <w:r>
        <w:rPr>
          <w:spacing w:val="-3"/>
          <w:lang w:val="es-CO"/>
        </w:rPr>
        <w:t xml:space="preserve">UTILIDAD BRUTA: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</w:t>
      </w:r>
    </w:p>
    <w:p w14:paraId="3A76B17E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76840157" w14:textId="77777777" w:rsidR="003E5AB1" w:rsidRDefault="003E5AB1" w:rsidP="003E5AB1">
      <w:pPr>
        <w:suppressAutoHyphens/>
        <w:spacing w:line="240" w:lineRule="auto"/>
        <w:rPr>
          <w:highlight w:val="yellow"/>
        </w:rPr>
      </w:pPr>
      <w:r>
        <w:rPr>
          <w:b/>
        </w:rPr>
        <w:t>3.7</w:t>
      </w:r>
      <w:r>
        <w:rPr>
          <w:b/>
        </w:rPr>
        <w:tab/>
      </w:r>
      <w:r>
        <w:rPr>
          <w:spacing w:val="-3"/>
          <w:lang w:val="es-CO"/>
        </w:rPr>
        <w:t xml:space="preserve">FLUJO DE CAJA OPERATIVO: </w:t>
      </w:r>
      <w:r>
        <w:rPr>
          <w:highlight w:val="yellow"/>
        </w:rPr>
        <w:t>CONSISTE EN LA PROYECCIÓN DEL FLUJO DE CAJA OPERATIVO, ES DECIR, AQUELLO QUE SE ESPERA QUE INGRESE A BANCOS.</w:t>
      </w:r>
    </w:p>
    <w:p w14:paraId="41346D40" w14:textId="77777777" w:rsid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135019D4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3.8</w:t>
      </w:r>
      <w:r>
        <w:rPr>
          <w:b/>
        </w:rPr>
        <w:tab/>
      </w:r>
      <w:r>
        <w:rPr>
          <w:spacing w:val="-3"/>
          <w:lang w:val="es-CO"/>
        </w:rPr>
        <w:t xml:space="preserve">EBITDA: </w:t>
      </w:r>
      <w:r w:rsidR="007B4328" w:rsidRPr="003E5AB1">
        <w:rPr>
          <w:highlight w:val="yellow"/>
        </w:rPr>
        <w:t>XXXX – CONSEGUIR UNA DEFINICIÓN DE UN LIBRO</w:t>
      </w:r>
      <w:r w:rsidR="007B4328">
        <w:rPr>
          <w:highlight w:val="yellow"/>
        </w:rPr>
        <w:t xml:space="preserve"> Y RELACIONARLA CON LAS CUENTAS CONTABLES ACTUALES DE PAYC</w:t>
      </w:r>
    </w:p>
    <w:p w14:paraId="02FB8ADF" w14:textId="77777777" w:rsidR="003E5AB1" w:rsidRPr="003E5AB1" w:rsidRDefault="003E5AB1" w:rsidP="003E5AB1">
      <w:pPr>
        <w:suppressAutoHyphens/>
        <w:spacing w:line="240" w:lineRule="auto"/>
        <w:rPr>
          <w:spacing w:val="-3"/>
          <w:lang w:val="es-CO"/>
        </w:rPr>
      </w:pPr>
    </w:p>
    <w:p w14:paraId="070B50FA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lastRenderedPageBreak/>
        <w:t>3.9</w:t>
      </w:r>
      <w:r>
        <w:rPr>
          <w:b/>
        </w:rPr>
        <w:tab/>
      </w:r>
      <w:r w:rsidRPr="00F67C78">
        <w:rPr>
          <w:spacing w:val="-3"/>
          <w:lang w:val="es-CO"/>
        </w:rPr>
        <w:t>UTILIDAD ANTES DE IMPUESTOS POR CENTRO DE COSTOS</w:t>
      </w:r>
      <w:r>
        <w:rPr>
          <w:spacing w:val="-3"/>
          <w:lang w:val="es-CO"/>
        </w:rPr>
        <w:t xml:space="preserve">: </w:t>
      </w:r>
      <w:r w:rsidRPr="003E5AB1">
        <w:rPr>
          <w:highlight w:val="yellow"/>
        </w:rPr>
        <w:t>XXXX – CONSEGUIR UNA DEFINICIÓN DE UN LIBRO</w:t>
      </w:r>
      <w:r>
        <w:rPr>
          <w:highlight w:val="yellow"/>
        </w:rPr>
        <w:t xml:space="preserve"> Y RELACIONARLA CON LAS CUENTAS CONTABLES ACTUALES DE PAYC.</w:t>
      </w:r>
    </w:p>
    <w:p w14:paraId="582E30A2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</w:p>
    <w:p w14:paraId="7F0C8EF4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3.10</w:t>
      </w:r>
      <w:r>
        <w:rPr>
          <w:b/>
        </w:rPr>
        <w:tab/>
      </w:r>
      <w:r>
        <w:rPr>
          <w:spacing w:val="-3"/>
          <w:lang w:val="es-CO"/>
        </w:rPr>
        <w:t xml:space="preserve">PROYECCIÓN: </w:t>
      </w:r>
      <w:r>
        <w:rPr>
          <w:highlight w:val="yellow"/>
        </w:rPr>
        <w:t>Establecer escenarios futuros sobre alguna característica o cantidad de algún fenómeno observable.</w:t>
      </w:r>
    </w:p>
    <w:p w14:paraId="1FD52EF0" w14:textId="77777777" w:rsidR="003E5AB1" w:rsidRDefault="003E5AB1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5076703F" w14:textId="77777777" w:rsidR="007B4328" w:rsidRPr="003E5AB1" w:rsidRDefault="007B4328" w:rsidP="007B4328">
      <w:pPr>
        <w:suppressAutoHyphens/>
        <w:spacing w:line="240" w:lineRule="auto"/>
        <w:rPr>
          <w:spacing w:val="-3"/>
          <w:lang w:val="es-CO"/>
        </w:rPr>
      </w:pPr>
      <w:r>
        <w:rPr>
          <w:b/>
        </w:rPr>
        <w:t>3.11</w:t>
      </w:r>
      <w:r>
        <w:rPr>
          <w:b/>
        </w:rPr>
        <w:tab/>
      </w:r>
      <w:r>
        <w:rPr>
          <w:spacing w:val="-3"/>
          <w:lang w:val="es-CO"/>
        </w:rPr>
        <w:t xml:space="preserve">PROYECCIÓN: </w:t>
      </w:r>
      <w:r>
        <w:rPr>
          <w:highlight w:val="yellow"/>
        </w:rPr>
        <w:t>Establecer escenarios futuros sobre alguna característica o cantidad de algún fenómeno observable.</w:t>
      </w:r>
    </w:p>
    <w:p w14:paraId="6ABD1087" w14:textId="77777777" w:rsidR="007B4328" w:rsidRPr="003E5AB1" w:rsidRDefault="007B4328" w:rsidP="0005742D">
      <w:pPr>
        <w:tabs>
          <w:tab w:val="left" w:pos="-720"/>
          <w:tab w:val="left" w:pos="180"/>
        </w:tabs>
        <w:suppressAutoHyphens/>
        <w:rPr>
          <w:lang w:val="es-CO"/>
        </w:rPr>
      </w:pPr>
    </w:p>
    <w:p w14:paraId="722FFD9B" w14:textId="77777777" w:rsidR="00491526" w:rsidRDefault="001D1634" w:rsidP="0005742D">
      <w:pPr>
        <w:tabs>
          <w:tab w:val="left" w:pos="-720"/>
          <w:tab w:val="left" w:pos="180"/>
        </w:tabs>
        <w:suppressAutoHyphens/>
      </w:pPr>
      <w:r>
        <w:rPr>
          <w:b/>
        </w:rPr>
        <w:t>3</w:t>
      </w:r>
      <w:r w:rsidR="0005742D">
        <w:rPr>
          <w:b/>
        </w:rPr>
        <w:t>.</w:t>
      </w:r>
      <w:r w:rsidR="007B4328">
        <w:rPr>
          <w:b/>
        </w:rPr>
        <w:t>1</w:t>
      </w:r>
      <w:r w:rsidR="0005742D">
        <w:rPr>
          <w:b/>
        </w:rPr>
        <w:t>2</w:t>
      </w:r>
      <w:r w:rsidR="0005742D">
        <w:rPr>
          <w:b/>
        </w:rPr>
        <w:tab/>
      </w:r>
      <w:r w:rsidR="007B4328">
        <w:rPr>
          <w:b/>
        </w:rPr>
        <w:t>SCRIPT</w:t>
      </w:r>
      <w:r w:rsidR="00491526">
        <w:rPr>
          <w:b/>
        </w:rPr>
        <w:t>:</w:t>
      </w:r>
      <w:r w:rsidR="00491526">
        <w:t xml:space="preserve"> </w:t>
      </w:r>
      <w:r w:rsidR="007B4328">
        <w:t xml:space="preserve">Archivo con secuencia de instrucciones o programa que permite obtener un resultado </w:t>
      </w:r>
      <w:r w:rsidR="00CC7EBE">
        <w:t>(en este caso de proyección de variables)</w:t>
      </w:r>
    </w:p>
    <w:p w14:paraId="36211919" w14:textId="77777777" w:rsidR="00491526" w:rsidRDefault="00491526" w:rsidP="00412B2A">
      <w:pPr>
        <w:tabs>
          <w:tab w:val="left" w:pos="-720"/>
          <w:tab w:val="left" w:pos="180"/>
        </w:tabs>
        <w:suppressAutoHyphens/>
      </w:pPr>
    </w:p>
    <w:p w14:paraId="2ECC9C3D" w14:textId="77777777" w:rsidR="00491526" w:rsidRDefault="001D1634" w:rsidP="00412B2A">
      <w:pPr>
        <w:tabs>
          <w:tab w:val="left" w:pos="-720"/>
          <w:tab w:val="left" w:pos="180"/>
        </w:tabs>
        <w:suppressAutoHyphens/>
      </w:pPr>
      <w:r>
        <w:rPr>
          <w:b/>
        </w:rPr>
        <w:t>3</w:t>
      </w:r>
      <w:r w:rsidR="0005742D">
        <w:rPr>
          <w:b/>
        </w:rPr>
        <w:t>.</w:t>
      </w:r>
      <w:r w:rsidR="007B4328">
        <w:rPr>
          <w:b/>
        </w:rPr>
        <w:t>1</w:t>
      </w:r>
      <w:r w:rsidR="0005742D">
        <w:rPr>
          <w:b/>
        </w:rPr>
        <w:t>3</w:t>
      </w:r>
      <w:r w:rsidR="0005742D">
        <w:rPr>
          <w:b/>
        </w:rPr>
        <w:tab/>
      </w:r>
      <w:r w:rsidR="007B4328">
        <w:rPr>
          <w:b/>
        </w:rPr>
        <w:t>R</w:t>
      </w:r>
      <w:r w:rsidR="00491526">
        <w:rPr>
          <w:b/>
        </w:rPr>
        <w:t>:</w:t>
      </w:r>
      <w:r w:rsidR="0005742D">
        <w:t xml:space="preserve"> </w:t>
      </w:r>
      <w:r w:rsidR="007B4328">
        <w:t>Software y lenguaje de programación para el análisis de datos</w:t>
      </w:r>
    </w:p>
    <w:p w14:paraId="7A92A6ED" w14:textId="77777777" w:rsidR="00491526" w:rsidRDefault="00491526" w:rsidP="00412B2A">
      <w:pPr>
        <w:tabs>
          <w:tab w:val="left" w:pos="-720"/>
          <w:tab w:val="left" w:pos="180"/>
        </w:tabs>
        <w:suppressAutoHyphens/>
      </w:pPr>
    </w:p>
    <w:p w14:paraId="671AB8F9" w14:textId="77777777" w:rsidR="007B4328" w:rsidRDefault="007B4328" w:rsidP="007B4328">
      <w:pPr>
        <w:tabs>
          <w:tab w:val="left" w:pos="-720"/>
          <w:tab w:val="left" w:pos="180"/>
        </w:tabs>
        <w:suppressAutoHyphens/>
      </w:pPr>
      <w:r>
        <w:rPr>
          <w:b/>
        </w:rPr>
        <w:t>3.14</w:t>
      </w:r>
      <w:r>
        <w:rPr>
          <w:b/>
        </w:rPr>
        <w:tab/>
        <w:t>MACRO EN EXCEL:</w:t>
      </w:r>
      <w:r>
        <w:t xml:space="preserve"> Programa implementado sobre Excel para obtener un resultado</w:t>
      </w:r>
      <w:r w:rsidR="00CC7EBE">
        <w:t xml:space="preserve"> (en este caso de proyección)</w:t>
      </w:r>
    </w:p>
    <w:p w14:paraId="0737116F" w14:textId="77777777" w:rsidR="00491526" w:rsidRDefault="00491526">
      <w:pPr>
        <w:tabs>
          <w:tab w:val="left" w:pos="-720"/>
          <w:tab w:val="left" w:pos="180"/>
        </w:tabs>
        <w:suppressAutoHyphens/>
        <w:spacing w:line="240" w:lineRule="auto"/>
      </w:pPr>
    </w:p>
    <w:p w14:paraId="66A49528" w14:textId="77777777" w:rsidR="00491526" w:rsidRDefault="00491526" w:rsidP="00BF62E3">
      <w:pPr>
        <w:numPr>
          <w:ilvl w:val="0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RESPONSABLES</w:t>
      </w:r>
    </w:p>
    <w:p w14:paraId="52FB0475" w14:textId="77777777" w:rsidR="001D1634" w:rsidRPr="00412B2A" w:rsidRDefault="001D1634" w:rsidP="001D1634">
      <w:pPr>
        <w:suppressAutoHyphens/>
      </w:pPr>
      <w:r w:rsidRPr="00412B2A">
        <w:t>Funcionarios de área encargados de la elaboración d</w:t>
      </w:r>
      <w:r w:rsidR="007B4328">
        <w:t>e las proyecciones</w:t>
      </w:r>
    </w:p>
    <w:p w14:paraId="02E6F00C" w14:textId="77777777" w:rsidR="00491526" w:rsidRDefault="00491526">
      <w:pPr>
        <w:suppressAutoHyphens/>
        <w:spacing w:line="240" w:lineRule="auto"/>
        <w:rPr>
          <w:b/>
          <w:spacing w:val="-3"/>
        </w:rPr>
      </w:pPr>
    </w:p>
    <w:p w14:paraId="7093B347" w14:textId="77777777" w:rsidR="00665CBE" w:rsidRDefault="00665CBE" w:rsidP="001D1634">
      <w:pPr>
        <w:tabs>
          <w:tab w:val="left" w:pos="-1440"/>
          <w:tab w:val="left" w:pos="-720"/>
        </w:tabs>
        <w:suppressAutoHyphens/>
        <w:rPr>
          <w:b/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4.1 </w:t>
      </w:r>
      <w:r w:rsidR="001D1634">
        <w:rPr>
          <w:b/>
          <w:spacing w:val="-3"/>
          <w:lang w:val="es-ES_tradnl"/>
        </w:rPr>
        <w:tab/>
      </w:r>
      <w:r w:rsidR="007B4328">
        <w:rPr>
          <w:b/>
          <w:spacing w:val="-3"/>
          <w:lang w:val="es-ES_tradnl"/>
        </w:rPr>
        <w:t>Profesional analítica avanzada</w:t>
      </w:r>
      <w:r>
        <w:rPr>
          <w:b/>
          <w:spacing w:val="-3"/>
          <w:lang w:val="es-ES_tradnl"/>
        </w:rPr>
        <w:t>:</w:t>
      </w:r>
    </w:p>
    <w:p w14:paraId="6D51B077" w14:textId="77777777" w:rsidR="007B4328" w:rsidRPr="00643823" w:rsidRDefault="007B4328" w:rsidP="00BF62E3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Recolectar la información</w:t>
      </w:r>
    </w:p>
    <w:p w14:paraId="71EBB7F1" w14:textId="77777777" w:rsidR="00665CBE" w:rsidRPr="00643823" w:rsidRDefault="007B4328" w:rsidP="00BF62E3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</w:t>
      </w:r>
      <w:r w:rsidR="00665CBE" w:rsidRPr="00643823">
        <w:rPr>
          <w:spacing w:val="-3"/>
          <w:lang w:val="es-ES_tradnl"/>
        </w:rPr>
        <w:t xml:space="preserve"> la información </w:t>
      </w:r>
      <w:r w:rsidRPr="00643823">
        <w:rPr>
          <w:spacing w:val="-3"/>
          <w:lang w:val="es-ES_tradnl"/>
        </w:rPr>
        <w:t>recolectada</w:t>
      </w:r>
      <w:r w:rsidR="00665CBE" w:rsidRPr="00643823">
        <w:rPr>
          <w:spacing w:val="-3"/>
          <w:lang w:val="es-ES_tradnl"/>
        </w:rPr>
        <w:t xml:space="preserve">. </w:t>
      </w:r>
    </w:p>
    <w:p w14:paraId="7AFC9C59" w14:textId="77777777" w:rsidR="00665CBE" w:rsidRPr="00643823" w:rsidRDefault="007B4328" w:rsidP="00BF62E3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Ajustar la información recolectada</w:t>
      </w:r>
    </w:p>
    <w:p w14:paraId="4806EFA7" w14:textId="77777777" w:rsidR="007B4328" w:rsidRPr="00643823" w:rsidRDefault="007B4328" w:rsidP="00BF62E3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Realizar las proyecciones</w:t>
      </w:r>
    </w:p>
    <w:p w14:paraId="4D24B41B" w14:textId="77777777" w:rsidR="007B4328" w:rsidRPr="00643823" w:rsidRDefault="007B4328" w:rsidP="00BF62E3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Elaborar documento final</w:t>
      </w:r>
    </w:p>
    <w:p w14:paraId="141E52DE" w14:textId="77777777" w:rsidR="007B4328" w:rsidRPr="00643823" w:rsidRDefault="007B4328" w:rsidP="00BF62E3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Ajustar</w:t>
      </w:r>
      <w:r w:rsidR="00643823" w:rsidRPr="00643823">
        <w:rPr>
          <w:spacing w:val="-3"/>
          <w:lang w:val="es-ES_tradnl"/>
        </w:rPr>
        <w:t xml:space="preserve"> metodología,</w:t>
      </w:r>
      <w:r w:rsidRPr="00643823">
        <w:rPr>
          <w:spacing w:val="-3"/>
          <w:lang w:val="es-ES_tradnl"/>
        </w:rPr>
        <w:t xml:space="preserve"> scripts y macros</w:t>
      </w:r>
      <w:r w:rsidR="00643823" w:rsidRPr="00643823">
        <w:rPr>
          <w:spacing w:val="-3"/>
          <w:lang w:val="es-ES_tradnl"/>
        </w:rPr>
        <w:t xml:space="preserve"> para la realización de las proyecciones.</w:t>
      </w:r>
    </w:p>
    <w:p w14:paraId="6A5DC711" w14:textId="77777777" w:rsidR="00643823" w:rsidRPr="00643823" w:rsidRDefault="00643823" w:rsidP="00BF62E3">
      <w:pPr>
        <w:pStyle w:val="Prrafodelista"/>
        <w:numPr>
          <w:ilvl w:val="0"/>
          <w:numId w:val="10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y ajustar proyecciones</w:t>
      </w:r>
    </w:p>
    <w:p w14:paraId="2AAACEC3" w14:textId="77777777" w:rsidR="001D1634" w:rsidRPr="00FB1C1F" w:rsidRDefault="001D1634" w:rsidP="001D1634">
      <w:pPr>
        <w:tabs>
          <w:tab w:val="left" w:pos="-1440"/>
          <w:tab w:val="left" w:pos="-720"/>
        </w:tabs>
        <w:suppressAutoHyphens/>
        <w:ind w:left="720"/>
        <w:rPr>
          <w:spacing w:val="-3"/>
          <w:lang w:val="es-ES_tradnl"/>
        </w:rPr>
      </w:pPr>
    </w:p>
    <w:p w14:paraId="75CAE4C8" w14:textId="77777777" w:rsidR="00491526" w:rsidRPr="001D1634" w:rsidRDefault="00491526" w:rsidP="00BF62E3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Director de </w:t>
      </w:r>
      <w:r w:rsidR="00643823">
        <w:rPr>
          <w:b/>
          <w:spacing w:val="-3"/>
          <w:lang w:val="es-ES_tradnl"/>
        </w:rPr>
        <w:t>la Unidad Analítica</w:t>
      </w:r>
      <w:r>
        <w:rPr>
          <w:b/>
          <w:spacing w:val="-3"/>
          <w:lang w:val="es-ES_tradnl"/>
        </w:rPr>
        <w:t>:</w:t>
      </w:r>
    </w:p>
    <w:p w14:paraId="03B7B39D" w14:textId="77777777" w:rsidR="00491526" w:rsidRPr="00643823" w:rsidRDefault="007B4328" w:rsidP="00BF62E3">
      <w:pPr>
        <w:pStyle w:val="Prrafodelista"/>
        <w:numPr>
          <w:ilvl w:val="0"/>
          <w:numId w:val="9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las proyecciones finales</w:t>
      </w:r>
    </w:p>
    <w:p w14:paraId="39723154" w14:textId="77777777" w:rsidR="00643823" w:rsidRPr="00643823" w:rsidRDefault="007B4328" w:rsidP="00BF62E3">
      <w:pPr>
        <w:pStyle w:val="Prrafodelista"/>
        <w:numPr>
          <w:ilvl w:val="0"/>
          <w:numId w:val="9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 w:rsidRPr="00643823">
        <w:rPr>
          <w:spacing w:val="-3"/>
          <w:lang w:val="es-ES_tradnl"/>
        </w:rPr>
        <w:t>Revisar documento final</w:t>
      </w:r>
    </w:p>
    <w:p w14:paraId="6CDB2C32" w14:textId="77777777" w:rsidR="003F08FE" w:rsidRDefault="003F08FE" w:rsidP="003F08FE">
      <w:pPr>
        <w:tabs>
          <w:tab w:val="left" w:pos="-1440"/>
          <w:tab w:val="left" w:pos="-720"/>
        </w:tabs>
        <w:suppressAutoHyphens/>
        <w:ind w:left="1425"/>
        <w:rPr>
          <w:spacing w:val="-3"/>
          <w:lang w:val="es-ES_tradnl"/>
        </w:rPr>
      </w:pPr>
    </w:p>
    <w:p w14:paraId="2F3B5B59" w14:textId="77777777" w:rsidR="00491526" w:rsidRPr="001D1634" w:rsidRDefault="00643823" w:rsidP="00BF62E3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Área </w:t>
      </w:r>
      <w:proofErr w:type="gramStart"/>
      <w:r>
        <w:rPr>
          <w:b/>
          <w:spacing w:val="-3"/>
          <w:lang w:val="es-ES_tradnl"/>
        </w:rPr>
        <w:t>comercial</w:t>
      </w:r>
      <w:r w:rsidR="004F6490">
        <w:rPr>
          <w:b/>
          <w:spacing w:val="-3"/>
          <w:lang w:val="es-ES_tradnl"/>
        </w:rPr>
        <w:t xml:space="preserve"> </w:t>
      </w:r>
      <w:r w:rsidR="00491526">
        <w:rPr>
          <w:b/>
          <w:spacing w:val="-3"/>
          <w:lang w:val="es-ES_tradnl"/>
        </w:rPr>
        <w:t>:</w:t>
      </w:r>
      <w:proofErr w:type="gramEnd"/>
    </w:p>
    <w:p w14:paraId="132C2F70" w14:textId="77777777" w:rsidR="00491526" w:rsidRDefault="004F6490" w:rsidP="00BF62E3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 xml:space="preserve">Validar y ajustar la información </w:t>
      </w:r>
      <w:r w:rsidR="00643823">
        <w:rPr>
          <w:spacing w:val="-3"/>
          <w:lang w:val="es-ES_tradnl"/>
        </w:rPr>
        <w:t>contractual enviada por la Unidad Analítica</w:t>
      </w:r>
    </w:p>
    <w:p w14:paraId="2124A7D1" w14:textId="77777777" w:rsidR="00491526" w:rsidRDefault="00643823" w:rsidP="00BF62E3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el formato COLR017 con las propuestas enviadas</w:t>
      </w:r>
    </w:p>
    <w:p w14:paraId="1646C562" w14:textId="77777777" w:rsidR="00643823" w:rsidRDefault="00643823" w:rsidP="00BF62E3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Validar y ajustar la base de datos de propuestas de la Unidad Analítica.</w:t>
      </w:r>
    </w:p>
    <w:p w14:paraId="340F0CE1" w14:textId="77777777" w:rsidR="00643823" w:rsidRDefault="00643823" w:rsidP="00BF62E3">
      <w:pPr>
        <w:numPr>
          <w:ilvl w:val="0"/>
          <w:numId w:val="7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información sobre las expectativas de otrosíes dados los proyectos vigentes.</w:t>
      </w:r>
    </w:p>
    <w:p w14:paraId="406DEA22" w14:textId="77777777" w:rsidR="00491526" w:rsidRDefault="00491526" w:rsidP="001D1634">
      <w:pPr>
        <w:tabs>
          <w:tab w:val="left" w:pos="-1440"/>
          <w:tab w:val="left" w:pos="-720"/>
        </w:tabs>
        <w:suppressAutoHyphens/>
        <w:ind w:left="705"/>
        <w:rPr>
          <w:spacing w:val="-3"/>
          <w:lang w:val="es-ES_tradnl"/>
        </w:rPr>
      </w:pPr>
    </w:p>
    <w:p w14:paraId="53BBDE63" w14:textId="77777777" w:rsidR="00491526" w:rsidRPr="005B60F5" w:rsidRDefault="00643823" w:rsidP="00BF62E3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>Área financiera</w:t>
      </w:r>
      <w:r w:rsidR="00491526">
        <w:rPr>
          <w:b/>
          <w:spacing w:val="-3"/>
          <w:lang w:val="es-ES_tradnl"/>
        </w:rPr>
        <w:t xml:space="preserve">: </w:t>
      </w:r>
    </w:p>
    <w:p w14:paraId="694F531B" w14:textId="77777777" w:rsidR="00643823" w:rsidRDefault="00643823" w:rsidP="00BF62E3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Validar los indicadores financieros enviados por la Unidad Analítica.</w:t>
      </w:r>
    </w:p>
    <w:p w14:paraId="2334162A" w14:textId="77777777" w:rsidR="00643823" w:rsidRDefault="00643823" w:rsidP="00BF62E3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proyección de gasto administrativo actual</w:t>
      </w:r>
    </w:p>
    <w:p w14:paraId="20431D8E" w14:textId="77777777" w:rsidR="00643823" w:rsidRDefault="00643823" w:rsidP="00BF62E3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Revisar las proyecciones en conjunto con la Unidad.</w:t>
      </w:r>
    </w:p>
    <w:p w14:paraId="49D19153" w14:textId="77777777" w:rsidR="00643823" w:rsidRDefault="00643823" w:rsidP="00BF62E3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Apoyar con lineamientos para ajustar las metodologías de cálculo.</w:t>
      </w:r>
    </w:p>
    <w:p w14:paraId="07C0F499" w14:textId="77777777" w:rsidR="005B60F5" w:rsidRDefault="005B60F5" w:rsidP="005B60F5">
      <w:pPr>
        <w:tabs>
          <w:tab w:val="left" w:pos="-1440"/>
          <w:tab w:val="left" w:pos="-720"/>
        </w:tabs>
        <w:suppressAutoHyphens/>
        <w:ind w:left="720"/>
        <w:rPr>
          <w:spacing w:val="-3"/>
          <w:lang w:val="es-ES_tradnl"/>
        </w:rPr>
      </w:pPr>
    </w:p>
    <w:p w14:paraId="10744416" w14:textId="77777777" w:rsidR="00643823" w:rsidRPr="005B60F5" w:rsidRDefault="00643823" w:rsidP="00BF62E3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Área Técnica: </w:t>
      </w:r>
    </w:p>
    <w:p w14:paraId="5764C3CD" w14:textId="77777777" w:rsidR="00643823" w:rsidRDefault="00643823" w:rsidP="00BF62E3">
      <w:pPr>
        <w:numPr>
          <w:ilvl w:val="0"/>
          <w:numId w:val="11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la información sobre las expectativas de otrosíes dados los proyectos vigentes.</w:t>
      </w:r>
    </w:p>
    <w:p w14:paraId="4FB87812" w14:textId="77777777" w:rsidR="00491526" w:rsidRPr="00B01DF3" w:rsidRDefault="00643823" w:rsidP="00BF62E3">
      <w:pPr>
        <w:numPr>
          <w:ilvl w:val="0"/>
          <w:numId w:val="8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spacing w:val="-3"/>
          <w:lang w:val="es-ES_tradnl"/>
        </w:rPr>
        <w:t>Enviar el estado de avance de obras</w:t>
      </w:r>
      <w:r w:rsidR="00B01DF3">
        <w:rPr>
          <w:spacing w:val="-3"/>
          <w:lang w:val="es-ES_tradnl"/>
        </w:rPr>
        <w:t xml:space="preserve"> vigentes.</w:t>
      </w:r>
    </w:p>
    <w:p w14:paraId="72E33A41" w14:textId="77777777" w:rsidR="00491526" w:rsidRDefault="00491526">
      <w:pPr>
        <w:tabs>
          <w:tab w:val="left" w:pos="-720"/>
          <w:tab w:val="left" w:pos="180"/>
        </w:tabs>
        <w:suppressAutoHyphens/>
        <w:spacing w:line="240" w:lineRule="auto"/>
      </w:pPr>
    </w:p>
    <w:p w14:paraId="123EC926" w14:textId="77777777" w:rsidR="00EB629E" w:rsidRPr="005B60F5" w:rsidRDefault="00EB629E" w:rsidP="00BF62E3">
      <w:pPr>
        <w:numPr>
          <w:ilvl w:val="1"/>
          <w:numId w:val="6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</w:pPr>
      <w:r>
        <w:rPr>
          <w:b/>
          <w:spacing w:val="-3"/>
          <w:lang w:val="es-ES_tradnl"/>
        </w:rPr>
        <w:t xml:space="preserve">Grupo FFIE: </w:t>
      </w:r>
    </w:p>
    <w:p w14:paraId="0DB78243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540CF471" w14:textId="77777777" w:rsidR="00EB629E" w:rsidRPr="00EB629E" w:rsidRDefault="00EB629E" w:rsidP="00BF62E3">
      <w:pPr>
        <w:numPr>
          <w:ilvl w:val="0"/>
          <w:numId w:val="11"/>
        </w:numPr>
        <w:tabs>
          <w:tab w:val="left" w:pos="-1440"/>
          <w:tab w:val="left" w:pos="-720"/>
        </w:tabs>
        <w:suppressAutoHyphens/>
        <w:rPr>
          <w:spacing w:val="-3"/>
          <w:lang w:val="es-ES_tradnl"/>
        </w:rPr>
        <w:sectPr w:rsidR="00EB629E" w:rsidRPr="00EB629E" w:rsidSect="00412B2A">
          <w:headerReference w:type="default" r:id="rId9"/>
          <w:footerReference w:type="default" r:id="rId10"/>
          <w:pgSz w:w="12240" w:h="15840" w:code="1"/>
          <w:pgMar w:top="1644" w:right="1531" w:bottom="1843" w:left="1871" w:header="1644" w:footer="1247" w:gutter="0"/>
          <w:cols w:space="720"/>
        </w:sectPr>
      </w:pPr>
      <w:r>
        <w:rPr>
          <w:spacing w:val="-3"/>
          <w:lang w:val="es-ES_tradnl"/>
        </w:rPr>
        <w:t>Enviar la información sobre el estado actual de los proyectos de FFIE.</w:t>
      </w:r>
    </w:p>
    <w:p w14:paraId="100A846C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7E86CFE3" w14:textId="77777777" w:rsidR="00B01DF3" w:rsidRDefault="00B01DF3">
      <w:pPr>
        <w:tabs>
          <w:tab w:val="left" w:pos="-720"/>
          <w:tab w:val="left" w:pos="180"/>
        </w:tabs>
        <w:suppressAutoHyphens/>
        <w:spacing w:line="240" w:lineRule="auto"/>
      </w:pPr>
    </w:p>
    <w:p w14:paraId="14E24190" w14:textId="77777777" w:rsidR="00B01DF3" w:rsidRDefault="00B01DF3" w:rsidP="00BF62E3">
      <w:pPr>
        <w:numPr>
          <w:ilvl w:val="0"/>
          <w:numId w:val="6"/>
        </w:numPr>
        <w:suppressAutoHyphens/>
        <w:ind w:hanging="720"/>
        <w:rPr>
          <w:b/>
          <w:spacing w:val="-3"/>
        </w:rPr>
      </w:pPr>
      <w:r>
        <w:rPr>
          <w:b/>
          <w:spacing w:val="-3"/>
        </w:rPr>
        <w:t>FLUJO GRAMAS</w:t>
      </w:r>
    </w:p>
    <w:p w14:paraId="46F9DBCC" w14:textId="77777777" w:rsidR="00B01DF3" w:rsidRDefault="00B01DF3" w:rsidP="00BF62E3">
      <w:pPr>
        <w:numPr>
          <w:ilvl w:val="1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DIAGRAMA DE ALTO NIVEL</w:t>
      </w:r>
    </w:p>
    <w:p w14:paraId="7A71FA92" w14:textId="77777777" w:rsidR="00491526" w:rsidRDefault="00491526" w:rsidP="0005742D">
      <w:pPr>
        <w:pStyle w:val="Piedepgina"/>
      </w:pPr>
    </w:p>
    <w:p w14:paraId="01A6AE9A" w14:textId="77777777" w:rsidR="00491526" w:rsidRDefault="00B01DF3" w:rsidP="00B01DF3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</w:rPr>
      </w:pPr>
      <w:r w:rsidRPr="00B01DF3">
        <w:drawing>
          <wp:inline distT="0" distB="0" distL="0" distR="0" wp14:anchorId="0893520B" wp14:editId="16BF1FF4">
            <wp:extent cx="4873625" cy="733425"/>
            <wp:effectExtent l="0" t="0" r="3175" b="9525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EB49" w14:textId="77777777" w:rsidR="00B01DF3" w:rsidRPr="00B01DF3" w:rsidRDefault="00B01DF3" w:rsidP="00B01DF3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>Flujograma 1: Diagrama de alto nivel procedimiento</w:t>
      </w:r>
    </w:p>
    <w:p w14:paraId="70434934" w14:textId="77777777" w:rsidR="00B01DF3" w:rsidRDefault="00B01DF3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3479"/>
        <w:gridCol w:w="3402"/>
        <w:gridCol w:w="3544"/>
      </w:tblGrid>
      <w:tr w:rsidR="00EB629E" w14:paraId="4843C171" w14:textId="77777777" w:rsidTr="007640A5">
        <w:tc>
          <w:tcPr>
            <w:tcW w:w="1903" w:type="dxa"/>
            <w:shd w:val="clear" w:color="auto" w:fill="A6A6A6" w:themeFill="background1" w:themeFillShade="A6"/>
          </w:tcPr>
          <w:p w14:paraId="605C34AB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MACRO ACTIVIDAD</w:t>
            </w:r>
          </w:p>
        </w:tc>
        <w:tc>
          <w:tcPr>
            <w:tcW w:w="3479" w:type="dxa"/>
            <w:shd w:val="clear" w:color="auto" w:fill="A6A6A6" w:themeFill="background1" w:themeFillShade="A6"/>
          </w:tcPr>
          <w:p w14:paraId="4C5D69CC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OBJETIVO</w:t>
            </w:r>
          </w:p>
        </w:tc>
        <w:tc>
          <w:tcPr>
            <w:tcW w:w="3402" w:type="dxa"/>
            <w:shd w:val="clear" w:color="auto" w:fill="A6A6A6" w:themeFill="background1" w:themeFillShade="A6"/>
          </w:tcPr>
          <w:p w14:paraId="36B0A39B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44" w:type="dxa"/>
            <w:shd w:val="clear" w:color="auto" w:fill="A6A6A6" w:themeFill="background1" w:themeFillShade="A6"/>
          </w:tcPr>
          <w:p w14:paraId="31814BC0" w14:textId="77777777" w:rsidR="00C345EC" w:rsidRPr="00E15AB3" w:rsidRDefault="00C345EC" w:rsidP="00E15AB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</w:p>
        </w:tc>
      </w:tr>
      <w:tr w:rsidR="00EB629E" w14:paraId="028B18D9" w14:textId="77777777" w:rsidTr="007640A5">
        <w:tc>
          <w:tcPr>
            <w:tcW w:w="1903" w:type="dxa"/>
            <w:vAlign w:val="center"/>
          </w:tcPr>
          <w:p w14:paraId="6A60EAD5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>RECOLECTAR INFORMACIÓN</w:t>
            </w:r>
          </w:p>
        </w:tc>
        <w:tc>
          <w:tcPr>
            <w:tcW w:w="3479" w:type="dxa"/>
            <w:vAlign w:val="center"/>
          </w:tcPr>
          <w:p w14:paraId="231DE4F7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>Recolectar, consolidar, validar y ajustar la información necesaria para la proyección de variables.</w:t>
            </w:r>
          </w:p>
        </w:tc>
        <w:tc>
          <w:tcPr>
            <w:tcW w:w="3402" w:type="dxa"/>
            <w:vAlign w:val="center"/>
          </w:tcPr>
          <w:p w14:paraId="4CE5ADAC" w14:textId="77777777" w:rsidR="00C345EC" w:rsidRDefault="00EB629E" w:rsidP="00BF62E3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contractual</w:t>
            </w:r>
          </w:p>
          <w:p w14:paraId="22448670" w14:textId="77777777" w:rsidR="00EB629E" w:rsidRDefault="00EB629E" w:rsidP="00BF62E3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proofErr w:type="gramStart"/>
            <w:r>
              <w:rPr>
                <w:b/>
                <w:spacing w:val="-3"/>
                <w:sz w:val="18"/>
                <w:szCs w:val="18"/>
              </w:rPr>
              <w:t>Información propuestas</w:t>
            </w:r>
            <w:proofErr w:type="gramEnd"/>
          </w:p>
          <w:p w14:paraId="39E64031" w14:textId="77777777" w:rsidR="00EB629E" w:rsidRDefault="00EB629E" w:rsidP="00BF62E3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expectativas otrosíes</w:t>
            </w:r>
          </w:p>
          <w:p w14:paraId="513978E8" w14:textId="77777777" w:rsidR="00EB629E" w:rsidRDefault="00EB629E" w:rsidP="00BF62E3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FFIE</w:t>
            </w:r>
          </w:p>
          <w:p w14:paraId="24E045B5" w14:textId="77777777" w:rsidR="00EB629E" w:rsidRDefault="00EB629E" w:rsidP="00BF62E3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Información financiera</w:t>
            </w:r>
          </w:p>
          <w:p w14:paraId="4ADEFA09" w14:textId="77777777" w:rsidR="00EB629E" w:rsidRPr="00EB629E" w:rsidRDefault="00EB629E" w:rsidP="00BF62E3">
            <w:pPr>
              <w:pStyle w:val="Prrafodelista"/>
              <w:numPr>
                <w:ilvl w:val="0"/>
                <w:numId w:val="1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69" w:hanging="169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 xml:space="preserve">Información Gasto </w:t>
            </w:r>
            <w:proofErr w:type="spellStart"/>
            <w:r>
              <w:rPr>
                <w:b/>
                <w:spacing w:val="-3"/>
                <w:sz w:val="18"/>
                <w:szCs w:val="18"/>
              </w:rPr>
              <w:t>Admon</w:t>
            </w:r>
            <w:proofErr w:type="spellEnd"/>
            <w:r>
              <w:rPr>
                <w:b/>
                <w:spacing w:val="-3"/>
                <w:sz w:val="18"/>
                <w:szCs w:val="18"/>
              </w:rPr>
              <w:t>.</w:t>
            </w:r>
          </w:p>
        </w:tc>
        <w:tc>
          <w:tcPr>
            <w:tcW w:w="3544" w:type="dxa"/>
            <w:vAlign w:val="center"/>
          </w:tcPr>
          <w:p w14:paraId="672AF778" w14:textId="77777777" w:rsidR="00C345EC" w:rsidRDefault="00EB629E" w:rsidP="00BF62E3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propuestas</w:t>
            </w:r>
          </w:p>
          <w:p w14:paraId="7664AC61" w14:textId="77777777" w:rsidR="00EB629E" w:rsidRDefault="00EB629E" w:rsidP="00BF62E3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contratos</w:t>
            </w:r>
          </w:p>
          <w:p w14:paraId="0F35F3C3" w14:textId="77777777" w:rsidR="00EB629E" w:rsidRDefault="00EB629E" w:rsidP="00BF62E3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expectativas otrosíes área comercial y técnica</w:t>
            </w:r>
          </w:p>
          <w:p w14:paraId="23D53052" w14:textId="77777777" w:rsidR="00EB629E" w:rsidRDefault="00EB629E" w:rsidP="00BF62E3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estado actual proyectos de FFIE</w:t>
            </w:r>
            <w:r w:rsidR="007640A5">
              <w:rPr>
                <w:b/>
                <w:spacing w:val="-3"/>
                <w:sz w:val="18"/>
                <w:szCs w:val="18"/>
              </w:rPr>
              <w:t>.</w:t>
            </w:r>
          </w:p>
          <w:p w14:paraId="44AB8145" w14:textId="77777777" w:rsidR="007640A5" w:rsidRPr="00EB629E" w:rsidRDefault="007640A5" w:rsidP="00BF62E3">
            <w:pPr>
              <w:pStyle w:val="Prrafodelista"/>
              <w:numPr>
                <w:ilvl w:val="0"/>
                <w:numId w:val="1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indicadores financieros.</w:t>
            </w:r>
          </w:p>
        </w:tc>
      </w:tr>
      <w:tr w:rsidR="00EB629E" w14:paraId="387AEBC9" w14:textId="77777777" w:rsidTr="007640A5">
        <w:tc>
          <w:tcPr>
            <w:tcW w:w="1903" w:type="dxa"/>
            <w:vAlign w:val="center"/>
          </w:tcPr>
          <w:p w14:paraId="2D44FC13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bookmarkStart w:id="0" w:name="_Hlk10039366"/>
            <w:r w:rsidRPr="00C345EC">
              <w:rPr>
                <w:spacing w:val="-3"/>
                <w:sz w:val="18"/>
                <w:szCs w:val="18"/>
              </w:rPr>
              <w:t>REALIZAR</w:t>
            </w:r>
            <w:r>
              <w:rPr>
                <w:spacing w:val="-3"/>
                <w:sz w:val="18"/>
                <w:szCs w:val="18"/>
              </w:rPr>
              <w:t xml:space="preserve"> PROYECCIONES</w:t>
            </w:r>
            <w:bookmarkEnd w:id="0"/>
          </w:p>
        </w:tc>
        <w:tc>
          <w:tcPr>
            <w:tcW w:w="3479" w:type="dxa"/>
            <w:vAlign w:val="center"/>
          </w:tcPr>
          <w:p w14:paraId="4A872412" w14:textId="77777777" w:rsidR="00C345EC" w:rsidRPr="00C345EC" w:rsidRDefault="00C345EC" w:rsidP="007640A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C345EC">
              <w:rPr>
                <w:spacing w:val="-3"/>
                <w:sz w:val="18"/>
                <w:szCs w:val="18"/>
              </w:rPr>
              <w:t xml:space="preserve">Realizar </w:t>
            </w:r>
            <w:r>
              <w:rPr>
                <w:spacing w:val="-3"/>
                <w:sz w:val="18"/>
                <w:szCs w:val="18"/>
              </w:rPr>
              <w:t xml:space="preserve">y validar </w:t>
            </w:r>
            <w:r w:rsidRPr="00C345EC">
              <w:rPr>
                <w:spacing w:val="-3"/>
                <w:sz w:val="18"/>
                <w:szCs w:val="18"/>
              </w:rPr>
              <w:t>las proyecciones para las variables definidas en el alcance</w:t>
            </w:r>
            <w:r w:rsidR="007640A5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3402" w:type="dxa"/>
            <w:vAlign w:val="center"/>
          </w:tcPr>
          <w:p w14:paraId="3D7F95BD" w14:textId="77777777" w:rsidR="007640A5" w:rsidRDefault="007640A5" w:rsidP="00BF62E3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1" w:hanging="18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propuestas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62A04D46" w14:textId="77777777" w:rsidR="007640A5" w:rsidRDefault="007640A5" w:rsidP="00BF62E3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contratos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3AC1598F" w14:textId="77777777" w:rsidR="007640A5" w:rsidRDefault="007640A5" w:rsidP="00BF62E3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expectativas otrosíes área comercial y técnica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2695A8B4" w14:textId="77777777" w:rsidR="00C345EC" w:rsidRDefault="007640A5" w:rsidP="00BF62E3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 w:rsidRPr="007640A5">
              <w:rPr>
                <w:b/>
                <w:spacing w:val="-3"/>
                <w:sz w:val="18"/>
                <w:szCs w:val="18"/>
              </w:rPr>
              <w:t>Base de datos estado actual proyectos de FFIE</w:t>
            </w:r>
            <w:r w:rsidR="00DA082E">
              <w:rPr>
                <w:b/>
                <w:spacing w:val="-3"/>
                <w:sz w:val="18"/>
                <w:szCs w:val="18"/>
              </w:rPr>
              <w:t>.</w:t>
            </w:r>
          </w:p>
          <w:p w14:paraId="5675CE7E" w14:textId="77777777" w:rsidR="00DA082E" w:rsidRPr="007640A5" w:rsidRDefault="00DA082E" w:rsidP="00BF62E3">
            <w:pPr>
              <w:pStyle w:val="Prrafodelista"/>
              <w:numPr>
                <w:ilvl w:val="0"/>
                <w:numId w:val="1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1" w:hanging="171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indicadores financieros.</w:t>
            </w:r>
          </w:p>
        </w:tc>
        <w:tc>
          <w:tcPr>
            <w:tcW w:w="3544" w:type="dxa"/>
            <w:vAlign w:val="center"/>
          </w:tcPr>
          <w:p w14:paraId="007F8E18" w14:textId="77777777" w:rsidR="00C345EC" w:rsidRPr="00DA082E" w:rsidRDefault="00DA082E" w:rsidP="00BF62E3">
            <w:pPr>
              <w:pStyle w:val="Prrafodelista"/>
              <w:numPr>
                <w:ilvl w:val="0"/>
                <w:numId w:val="15"/>
              </w:numPr>
              <w:tabs>
                <w:tab w:val="left" w:pos="-720"/>
                <w:tab w:val="left" w:pos="173"/>
              </w:tabs>
              <w:suppressAutoHyphens/>
              <w:spacing w:line="240" w:lineRule="auto"/>
              <w:ind w:left="173" w:hanging="173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Base de datos con proyecciones.</w:t>
            </w:r>
          </w:p>
        </w:tc>
      </w:tr>
      <w:tr w:rsidR="00EB629E" w14:paraId="00F57858" w14:textId="77777777" w:rsidTr="00DA082E">
        <w:tc>
          <w:tcPr>
            <w:tcW w:w="1903" w:type="dxa"/>
          </w:tcPr>
          <w:p w14:paraId="5EB45948" w14:textId="77777777" w:rsidR="00EB629E" w:rsidRPr="00C345EC" w:rsidRDefault="00EB629E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PRESENTAR RESULTADOS</w:t>
            </w:r>
          </w:p>
        </w:tc>
        <w:tc>
          <w:tcPr>
            <w:tcW w:w="3479" w:type="dxa"/>
          </w:tcPr>
          <w:p w14:paraId="47D20D9A" w14:textId="77777777" w:rsidR="00EB629E" w:rsidRPr="00C345EC" w:rsidRDefault="00EB629E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Elaborar documento con metodología y resultados</w:t>
            </w:r>
            <w:r w:rsidR="005856F7">
              <w:rPr>
                <w:spacing w:val="-3"/>
                <w:sz w:val="18"/>
                <w:szCs w:val="18"/>
              </w:rPr>
              <w:t>,</w:t>
            </w:r>
            <w:r>
              <w:rPr>
                <w:spacing w:val="-3"/>
                <w:sz w:val="18"/>
                <w:szCs w:val="18"/>
              </w:rPr>
              <w:t xml:space="preserve"> así como presentarlos a la alta dirección.</w:t>
            </w:r>
          </w:p>
        </w:tc>
        <w:tc>
          <w:tcPr>
            <w:tcW w:w="3402" w:type="dxa"/>
            <w:vAlign w:val="center"/>
          </w:tcPr>
          <w:p w14:paraId="60609CBE" w14:textId="77777777" w:rsidR="00EB629E" w:rsidRPr="00DA082E" w:rsidRDefault="00DA082E" w:rsidP="00BF62E3">
            <w:pPr>
              <w:pStyle w:val="Prrafodelista"/>
              <w:numPr>
                <w:ilvl w:val="0"/>
                <w:numId w:val="1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1" w:hanging="181"/>
              <w:jc w:val="left"/>
              <w:rPr>
                <w:b/>
                <w:spacing w:val="-3"/>
                <w:sz w:val="18"/>
                <w:szCs w:val="18"/>
              </w:rPr>
            </w:pPr>
            <w:r w:rsidRPr="00DA082E">
              <w:rPr>
                <w:b/>
                <w:spacing w:val="-3"/>
                <w:sz w:val="18"/>
                <w:szCs w:val="18"/>
              </w:rPr>
              <w:t>Base de datos con proyecciones v1.</w:t>
            </w:r>
          </w:p>
        </w:tc>
        <w:tc>
          <w:tcPr>
            <w:tcW w:w="3544" w:type="dxa"/>
          </w:tcPr>
          <w:p w14:paraId="756A1005" w14:textId="77777777" w:rsidR="00EB629E" w:rsidRPr="00DA082E" w:rsidRDefault="00DA082E" w:rsidP="00BF62E3">
            <w:pPr>
              <w:pStyle w:val="Prrafodelista"/>
              <w:numPr>
                <w:ilvl w:val="0"/>
                <w:numId w:val="1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3" w:hanging="173"/>
              <w:rPr>
                <w:b/>
                <w:spacing w:val="-3"/>
                <w:sz w:val="18"/>
                <w:szCs w:val="18"/>
              </w:rPr>
            </w:pPr>
            <w:r>
              <w:rPr>
                <w:b/>
                <w:spacing w:val="-3"/>
                <w:sz w:val="18"/>
                <w:szCs w:val="18"/>
              </w:rPr>
              <w:t>Presentación con resultados presentada</w:t>
            </w:r>
          </w:p>
        </w:tc>
      </w:tr>
    </w:tbl>
    <w:p w14:paraId="64168A6E" w14:textId="77777777" w:rsidR="00B01DF3" w:rsidRDefault="00B01DF3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p w14:paraId="4FC97C39" w14:textId="77777777" w:rsidR="00DA082E" w:rsidRDefault="00DA082E" w:rsidP="00BF62E3">
      <w:pPr>
        <w:numPr>
          <w:ilvl w:val="1"/>
          <w:numId w:val="6"/>
        </w:numPr>
        <w:suppressAutoHyphens/>
        <w:rPr>
          <w:b/>
          <w:spacing w:val="-3"/>
        </w:rPr>
      </w:pPr>
      <w:r>
        <w:rPr>
          <w:b/>
          <w:spacing w:val="-3"/>
        </w:rPr>
        <w:t>RECOLECTAR INFORMACIÓN</w:t>
      </w:r>
    </w:p>
    <w:p w14:paraId="7FAF68FA" w14:textId="77777777" w:rsidR="007F1B5A" w:rsidRP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b/>
          <w:spacing w:val="-3"/>
          <w:sz w:val="20"/>
        </w:rPr>
        <w:t>PRODUCTO</w:t>
      </w:r>
      <w:r>
        <w:rPr>
          <w:b/>
          <w:spacing w:val="-3"/>
          <w:sz w:val="20"/>
        </w:rPr>
        <w:t xml:space="preserve"> INTERMEDIO</w:t>
      </w:r>
      <w:r w:rsidRPr="007F1B5A">
        <w:rPr>
          <w:b/>
          <w:spacing w:val="-3"/>
          <w:sz w:val="20"/>
        </w:rPr>
        <w:t>:</w:t>
      </w:r>
      <w:r w:rsidRPr="007F1B5A">
        <w:rPr>
          <w:spacing w:val="-3"/>
          <w:sz w:val="20"/>
        </w:rPr>
        <w:t xml:space="preserve"> </w:t>
      </w:r>
      <w:r>
        <w:rPr>
          <w:spacing w:val="-3"/>
          <w:sz w:val="20"/>
        </w:rPr>
        <w:t>ARCHIVOS EXCEL CON INFORMACIÓN RECOLECTADA Y AJUSTADA</w:t>
      </w:r>
    </w:p>
    <w:p w14:paraId="075B2999" w14:textId="77777777" w:rsidR="007F1B5A" w:rsidRDefault="007F1B5A" w:rsidP="007F1B5A">
      <w:pPr>
        <w:suppressAutoHyphens/>
        <w:rPr>
          <w:b/>
          <w:spacing w:val="-3"/>
        </w:rPr>
      </w:pPr>
    </w:p>
    <w:p w14:paraId="4F577FEA" w14:textId="77777777" w:rsidR="00DA082E" w:rsidRDefault="000C4177" w:rsidP="003E6472">
      <w:pPr>
        <w:suppressAutoHyphens/>
        <w:jc w:val="center"/>
        <w:rPr>
          <w:b/>
          <w:spacing w:val="-3"/>
        </w:rPr>
      </w:pPr>
      <w:r w:rsidRPr="000C4177">
        <w:lastRenderedPageBreak/>
        <w:drawing>
          <wp:inline distT="0" distB="0" distL="0" distR="0" wp14:anchorId="27810244" wp14:editId="1B40BCD4">
            <wp:extent cx="5218981" cy="3718932"/>
            <wp:effectExtent l="0" t="0" r="1270" b="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82" cy="372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1B5">
        <w:rPr>
          <w:b/>
          <w:noProof/>
          <w:spacing w:val="-3"/>
        </w:rPr>
        <w:drawing>
          <wp:inline distT="0" distB="0" distL="0" distR="0" wp14:anchorId="1D98C77E" wp14:editId="0929E247">
            <wp:extent cx="1048378" cy="2372264"/>
            <wp:effectExtent l="0" t="0" r="0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00" cy="2375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309B9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2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recolección de información</w:t>
      </w:r>
    </w:p>
    <w:p w14:paraId="3D28F69E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6789E157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2F96AD8F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1711"/>
        <w:gridCol w:w="2902"/>
        <w:gridCol w:w="3118"/>
        <w:gridCol w:w="2168"/>
      </w:tblGrid>
      <w:tr w:rsidR="006411B5" w14:paraId="0A4EAE69" w14:textId="77777777" w:rsidTr="000C4177">
        <w:tc>
          <w:tcPr>
            <w:tcW w:w="1903" w:type="dxa"/>
            <w:shd w:val="clear" w:color="auto" w:fill="A6A6A6" w:themeFill="background1" w:themeFillShade="A6"/>
          </w:tcPr>
          <w:p w14:paraId="428D1074" w14:textId="77777777" w:rsidR="006411B5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TIPO INFORMACIÓN</w:t>
            </w:r>
          </w:p>
        </w:tc>
        <w:tc>
          <w:tcPr>
            <w:tcW w:w="1711" w:type="dxa"/>
            <w:shd w:val="clear" w:color="auto" w:fill="A6A6A6" w:themeFill="background1" w:themeFillShade="A6"/>
          </w:tcPr>
          <w:p w14:paraId="38BD1340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2902" w:type="dxa"/>
            <w:shd w:val="clear" w:color="auto" w:fill="A6A6A6" w:themeFill="background1" w:themeFillShade="A6"/>
          </w:tcPr>
          <w:p w14:paraId="48984150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140E6358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 w:rsidR="008229C3"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2168" w:type="dxa"/>
            <w:shd w:val="clear" w:color="auto" w:fill="A6A6A6" w:themeFill="background1" w:themeFillShade="A6"/>
          </w:tcPr>
          <w:p w14:paraId="0705F32D" w14:textId="77777777" w:rsidR="006411B5" w:rsidRPr="00E15AB3" w:rsidRDefault="006411B5" w:rsidP="00614D3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</w:t>
            </w:r>
            <w:r w:rsidR="00023918">
              <w:rPr>
                <w:b/>
                <w:color w:val="000000" w:themeColor="text1"/>
                <w:spacing w:val="-3"/>
              </w:rPr>
              <w:t>S</w:t>
            </w:r>
          </w:p>
        </w:tc>
      </w:tr>
      <w:tr w:rsidR="006411B5" w14:paraId="6969434C" w14:textId="77777777" w:rsidTr="00AF4BC0">
        <w:tc>
          <w:tcPr>
            <w:tcW w:w="1903" w:type="dxa"/>
            <w:vAlign w:val="center"/>
          </w:tcPr>
          <w:p w14:paraId="0785BA4E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INFORMACIÓN PROPUESTAS</w:t>
            </w:r>
          </w:p>
        </w:tc>
        <w:tc>
          <w:tcPr>
            <w:tcW w:w="1711" w:type="dxa"/>
            <w:vAlign w:val="center"/>
          </w:tcPr>
          <w:p w14:paraId="3048F2BE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Solicitar al área comercial la base de datos de propuestas</w:t>
            </w:r>
          </w:p>
        </w:tc>
        <w:tc>
          <w:tcPr>
            <w:tcW w:w="2902" w:type="dxa"/>
            <w:vAlign w:val="center"/>
          </w:tcPr>
          <w:p w14:paraId="79952389" w14:textId="77777777" w:rsidR="006411B5" w:rsidRPr="000E46AC" w:rsidRDefault="008229C3" w:rsidP="00AF4BC0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N/A</w:t>
            </w:r>
          </w:p>
        </w:tc>
        <w:tc>
          <w:tcPr>
            <w:tcW w:w="3118" w:type="dxa"/>
            <w:vAlign w:val="center"/>
          </w:tcPr>
          <w:p w14:paraId="698127AB" w14:textId="77777777" w:rsidR="006411B5" w:rsidRPr="000E46AC" w:rsidRDefault="00023918" w:rsidP="00BF62E3">
            <w:pPr>
              <w:pStyle w:val="Prrafodelista"/>
              <w:numPr>
                <w:ilvl w:val="0"/>
                <w:numId w:val="20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Formato COLR017</w:t>
            </w:r>
          </w:p>
          <w:p w14:paraId="1ADBB05A" w14:textId="77777777" w:rsidR="008229C3" w:rsidRPr="000E46AC" w:rsidRDefault="008229C3" w:rsidP="00BF62E3">
            <w:pPr>
              <w:pStyle w:val="Prrafodelista"/>
              <w:numPr>
                <w:ilvl w:val="0"/>
                <w:numId w:val="20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Correo electrónico con la solicitud de la propuesta</w:t>
            </w:r>
          </w:p>
        </w:tc>
        <w:tc>
          <w:tcPr>
            <w:tcW w:w="2168" w:type="dxa"/>
            <w:vAlign w:val="center"/>
          </w:tcPr>
          <w:p w14:paraId="79092F61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023918" w:rsidRPr="000E46AC">
              <w:rPr>
                <w:spacing w:val="-3"/>
                <w:sz w:val="18"/>
                <w:szCs w:val="18"/>
              </w:rPr>
              <w:t xml:space="preserve"> envía el correo electrónico</w:t>
            </w:r>
          </w:p>
          <w:p w14:paraId="706B8F67" w14:textId="77777777" w:rsidR="00023918" w:rsidRPr="000E46AC" w:rsidRDefault="00023918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Comercial envía el formato </w:t>
            </w:r>
          </w:p>
        </w:tc>
      </w:tr>
      <w:tr w:rsidR="006411B5" w14:paraId="585E731E" w14:textId="77777777" w:rsidTr="00AF4BC0">
        <w:tc>
          <w:tcPr>
            <w:tcW w:w="1903" w:type="dxa"/>
            <w:vAlign w:val="center"/>
          </w:tcPr>
          <w:p w14:paraId="0647B592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INFORMACIÓN PROPUESTAS</w:t>
            </w:r>
          </w:p>
        </w:tc>
        <w:tc>
          <w:tcPr>
            <w:tcW w:w="1711" w:type="dxa"/>
            <w:vAlign w:val="center"/>
          </w:tcPr>
          <w:p w14:paraId="080D584A" w14:textId="77777777" w:rsidR="006411B5" w:rsidRPr="00C345EC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rFonts w:ascii="Calibri" w:hAnsi="Calibri" w:cs="Calibri"/>
                <w:color w:val="000000"/>
                <w:sz w:val="20"/>
                <w:szCs w:val="16"/>
                <w:lang w:val="es-CO" w:eastAsia="es-CO"/>
              </w:rPr>
              <w:t>Actualizar la base de datos de propuestas</w:t>
            </w:r>
          </w:p>
        </w:tc>
        <w:tc>
          <w:tcPr>
            <w:tcW w:w="2902" w:type="dxa"/>
            <w:vAlign w:val="center"/>
          </w:tcPr>
          <w:p w14:paraId="0300D5D8" w14:textId="77777777" w:rsidR="006411B5" w:rsidRPr="000E46AC" w:rsidRDefault="00023918" w:rsidP="00BF62E3">
            <w:pPr>
              <w:pStyle w:val="Prrafodelista"/>
              <w:numPr>
                <w:ilvl w:val="0"/>
                <w:numId w:val="18"/>
              </w:numPr>
              <w:tabs>
                <w:tab w:val="left" w:pos="-720"/>
                <w:tab w:val="left" w:pos="234"/>
              </w:tabs>
              <w:suppressAutoHyphens/>
              <w:spacing w:line="240" w:lineRule="auto"/>
              <w:ind w:hanging="720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Formato COLR017</w:t>
            </w:r>
          </w:p>
        </w:tc>
        <w:tc>
          <w:tcPr>
            <w:tcW w:w="3118" w:type="dxa"/>
            <w:vAlign w:val="center"/>
          </w:tcPr>
          <w:p w14:paraId="52187378" w14:textId="77777777" w:rsidR="006411B5" w:rsidRPr="000E46AC" w:rsidRDefault="00CC66A0" w:rsidP="00BF62E3">
            <w:pPr>
              <w:pStyle w:val="Prrafodelista"/>
              <w:numPr>
                <w:ilvl w:val="0"/>
                <w:numId w:val="19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 de datos</w:t>
            </w:r>
            <w:r w:rsidRPr="00CC66A0"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 xml:space="preserve">consolidado propuestas </w:t>
            </w:r>
            <w:r w:rsidRPr="00CC66A0">
              <w:rPr>
                <w:spacing w:val="-3"/>
                <w:sz w:val="18"/>
                <w:szCs w:val="18"/>
              </w:rPr>
              <w:t>V2.xlsx</w:t>
            </w:r>
          </w:p>
        </w:tc>
        <w:tc>
          <w:tcPr>
            <w:tcW w:w="2168" w:type="dxa"/>
            <w:vAlign w:val="center"/>
          </w:tcPr>
          <w:p w14:paraId="0F129EB0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23918" w:rsidRPr="000E46AC">
              <w:rPr>
                <w:spacing w:val="-3"/>
                <w:sz w:val="18"/>
                <w:szCs w:val="18"/>
              </w:rPr>
              <w:t>consolida la base de datos</w:t>
            </w:r>
          </w:p>
        </w:tc>
      </w:tr>
      <w:tr w:rsidR="00CC66A0" w14:paraId="21D1FCDB" w14:textId="77777777" w:rsidTr="00AF4BC0">
        <w:tc>
          <w:tcPr>
            <w:tcW w:w="1903" w:type="dxa"/>
            <w:vAlign w:val="center"/>
          </w:tcPr>
          <w:p w14:paraId="3A73340B" w14:textId="77777777" w:rsidR="00CC66A0" w:rsidRPr="00C345E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INFORMACIÓN PROPUESTAS</w:t>
            </w:r>
          </w:p>
        </w:tc>
        <w:tc>
          <w:tcPr>
            <w:tcW w:w="1711" w:type="dxa"/>
            <w:vAlign w:val="center"/>
          </w:tcPr>
          <w:p w14:paraId="70A06448" w14:textId="77777777" w:rsidR="00CC66A0" w:rsidRPr="00C345E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Validar y ajustar la información de la base de datos de propuestas de la Unidad</w:t>
            </w:r>
          </w:p>
        </w:tc>
        <w:tc>
          <w:tcPr>
            <w:tcW w:w="2902" w:type="dxa"/>
            <w:vAlign w:val="center"/>
          </w:tcPr>
          <w:p w14:paraId="543419A3" w14:textId="77777777" w:rsidR="00CC66A0" w:rsidRPr="00CC66A0" w:rsidRDefault="00CC66A0" w:rsidP="00BF62E3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173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Base de datos consolidado propuestas V2.xlsx</w:t>
            </w:r>
          </w:p>
        </w:tc>
        <w:tc>
          <w:tcPr>
            <w:tcW w:w="3118" w:type="dxa"/>
            <w:vAlign w:val="center"/>
          </w:tcPr>
          <w:p w14:paraId="6DC8693D" w14:textId="77777777" w:rsidR="00CC66A0" w:rsidRDefault="00CC66A0" w:rsidP="00BF62E3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Base de datos propuestas </w:t>
            </w:r>
            <w:r>
              <w:rPr>
                <w:spacing w:val="-3"/>
                <w:sz w:val="18"/>
                <w:szCs w:val="18"/>
              </w:rPr>
              <w:t>V2.xlsx</w:t>
            </w:r>
          </w:p>
          <w:p w14:paraId="3C7A3FFF" w14:textId="77777777" w:rsidR="00CC66A0" w:rsidRPr="000E46AC" w:rsidRDefault="00CC66A0" w:rsidP="00BF62E3">
            <w:pPr>
              <w:pStyle w:val="Prrafodelista"/>
              <w:numPr>
                <w:ilvl w:val="0"/>
                <w:numId w:val="2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Correo electrónico con la</w:t>
            </w:r>
            <w:r>
              <w:rPr>
                <w:spacing w:val="-3"/>
                <w:sz w:val="18"/>
                <w:szCs w:val="18"/>
              </w:rPr>
              <w:t xml:space="preserve"> validación de la información</w:t>
            </w:r>
          </w:p>
        </w:tc>
        <w:tc>
          <w:tcPr>
            <w:tcW w:w="2168" w:type="dxa"/>
            <w:vAlign w:val="center"/>
          </w:tcPr>
          <w:p w14:paraId="38F5F6C6" w14:textId="77777777" w:rsidR="00CC66A0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CC66A0" w:rsidRPr="000E46AC">
              <w:rPr>
                <w:spacing w:val="-3"/>
                <w:sz w:val="18"/>
                <w:szCs w:val="18"/>
              </w:rPr>
              <w:t>envía correo electrónico con la base de datos consolidada para su validación y ajuste</w:t>
            </w:r>
          </w:p>
          <w:p w14:paraId="4F08DB4D" w14:textId="77777777" w:rsidR="00CC66A0" w:rsidRPr="000E46AC" w:rsidRDefault="00CC66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Área comercial ajusta</w:t>
            </w:r>
          </w:p>
        </w:tc>
      </w:tr>
      <w:tr w:rsidR="006411B5" w14:paraId="79CA6C04" w14:textId="77777777" w:rsidTr="00AF4BC0">
        <w:tc>
          <w:tcPr>
            <w:tcW w:w="1903" w:type="dxa"/>
            <w:vAlign w:val="center"/>
          </w:tcPr>
          <w:p w14:paraId="0FDE15E8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CONTRACTUAL</w:t>
            </w:r>
          </w:p>
        </w:tc>
        <w:tc>
          <w:tcPr>
            <w:tcW w:w="1711" w:type="dxa"/>
            <w:vAlign w:val="center"/>
          </w:tcPr>
          <w:p w14:paraId="55FB2F89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Solicitar a la gerencia técnica, comercial y financiera los proyectos actuales</w:t>
            </w:r>
          </w:p>
        </w:tc>
        <w:tc>
          <w:tcPr>
            <w:tcW w:w="2902" w:type="dxa"/>
            <w:vAlign w:val="center"/>
          </w:tcPr>
          <w:p w14:paraId="205B74D6" w14:textId="77777777" w:rsidR="006411B5" w:rsidRPr="006411B5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N/A</w:t>
            </w:r>
          </w:p>
        </w:tc>
        <w:tc>
          <w:tcPr>
            <w:tcW w:w="3118" w:type="dxa"/>
            <w:vAlign w:val="center"/>
          </w:tcPr>
          <w:p w14:paraId="6F9DF5F4" w14:textId="77777777" w:rsidR="006411B5" w:rsidRPr="000E46AC" w:rsidRDefault="000E46AC" w:rsidP="00BF62E3">
            <w:pPr>
              <w:pStyle w:val="Prrafodelista"/>
              <w:numPr>
                <w:ilvl w:val="0"/>
                <w:numId w:val="2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Correo electrónico </w:t>
            </w:r>
            <w:r>
              <w:rPr>
                <w:spacing w:val="-3"/>
                <w:sz w:val="18"/>
                <w:szCs w:val="18"/>
              </w:rPr>
              <w:t>con solicitud de información sobre proyectos activos al área financiera, comercial y técnica</w:t>
            </w:r>
          </w:p>
          <w:p w14:paraId="19F18508" w14:textId="77777777" w:rsidR="000E46AC" w:rsidRPr="000E46AC" w:rsidRDefault="000E46AC" w:rsidP="00BF62E3">
            <w:pPr>
              <w:pStyle w:val="Prrafodelista"/>
              <w:numPr>
                <w:ilvl w:val="0"/>
                <w:numId w:val="2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Bases de datos del área técnica, comercial y financiera con los proyectos activos</w:t>
            </w:r>
          </w:p>
        </w:tc>
        <w:tc>
          <w:tcPr>
            <w:tcW w:w="2168" w:type="dxa"/>
            <w:vAlign w:val="center"/>
          </w:tcPr>
          <w:p w14:paraId="61895341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E46AC" w:rsidRPr="000E46AC">
              <w:rPr>
                <w:spacing w:val="-3"/>
                <w:sz w:val="18"/>
                <w:szCs w:val="18"/>
              </w:rPr>
              <w:t>envía correo electrónico y consolida las bases de datos</w:t>
            </w:r>
          </w:p>
          <w:p w14:paraId="6C4BCC29" w14:textId="77777777" w:rsidR="000E46AC" w:rsidRPr="000E46AC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>Área financiera, financiera y comercial envían los proyectos actuales</w:t>
            </w:r>
          </w:p>
          <w:p w14:paraId="32E44226" w14:textId="77777777" w:rsidR="000E46AC" w:rsidRPr="000E46AC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</w:tr>
      <w:tr w:rsidR="006411B5" w14:paraId="348F63A7" w14:textId="77777777" w:rsidTr="00AF4BC0">
        <w:tc>
          <w:tcPr>
            <w:tcW w:w="1903" w:type="dxa"/>
            <w:vAlign w:val="center"/>
          </w:tcPr>
          <w:p w14:paraId="659EC8D7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CONTRACTUAL</w:t>
            </w:r>
          </w:p>
        </w:tc>
        <w:tc>
          <w:tcPr>
            <w:tcW w:w="1711" w:type="dxa"/>
            <w:vAlign w:val="center"/>
          </w:tcPr>
          <w:p w14:paraId="178BD5D2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>Actualizar la base de datos de contratos con la información contractual</w:t>
            </w:r>
          </w:p>
        </w:tc>
        <w:tc>
          <w:tcPr>
            <w:tcW w:w="2902" w:type="dxa"/>
            <w:vAlign w:val="center"/>
          </w:tcPr>
          <w:p w14:paraId="6A969A79" w14:textId="77777777" w:rsidR="006411B5" w:rsidRPr="004F0F5D" w:rsidRDefault="000E46AC" w:rsidP="00BF62E3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Bases de datos del área técnica, comercial y financiera con los proyectos activos</w:t>
            </w:r>
          </w:p>
          <w:p w14:paraId="2EB11536" w14:textId="77777777" w:rsidR="004F0F5D" w:rsidRPr="004F0F5D" w:rsidRDefault="000E46AC" w:rsidP="00BF62E3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Carpetas con contratos y otrosíes de los proyectos actualizada</w:t>
            </w:r>
          </w:p>
          <w:p w14:paraId="5A8778C1" w14:textId="77777777" w:rsidR="004F0F5D" w:rsidRPr="004F0F5D" w:rsidRDefault="004F0F5D" w:rsidP="00BF62E3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 xml:space="preserve"> Manual Registro V1.pdf</w:t>
            </w:r>
          </w:p>
          <w:p w14:paraId="1A30708A" w14:textId="77777777" w:rsidR="004F0F5D" w:rsidRPr="004F0F5D" w:rsidRDefault="004F0F5D" w:rsidP="00BF62E3">
            <w:pPr>
              <w:pStyle w:val="Prrafodelista"/>
              <w:numPr>
                <w:ilvl w:val="0"/>
                <w:numId w:val="2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4F0F5D">
              <w:rPr>
                <w:spacing w:val="-3"/>
                <w:sz w:val="18"/>
                <w:szCs w:val="18"/>
              </w:rPr>
              <w:t>Información Contractual v11.xlsx</w:t>
            </w:r>
          </w:p>
        </w:tc>
        <w:tc>
          <w:tcPr>
            <w:tcW w:w="3118" w:type="dxa"/>
            <w:vAlign w:val="center"/>
          </w:tcPr>
          <w:p w14:paraId="4F5A0B3D" w14:textId="77777777" w:rsidR="006411B5" w:rsidRPr="006411B5" w:rsidRDefault="000E46AC" w:rsidP="00AF4BC0">
            <w:pPr>
              <w:tabs>
                <w:tab w:val="left" w:pos="-72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actualizado.</w:t>
            </w:r>
          </w:p>
        </w:tc>
        <w:tc>
          <w:tcPr>
            <w:tcW w:w="2168" w:type="dxa"/>
            <w:vAlign w:val="center"/>
          </w:tcPr>
          <w:p w14:paraId="4C6E0A56" w14:textId="77777777" w:rsidR="006411B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0E46AC">
              <w:rPr>
                <w:spacing w:val="-3"/>
                <w:sz w:val="18"/>
                <w:szCs w:val="18"/>
              </w:rPr>
              <w:t xml:space="preserve"> </w:t>
            </w:r>
            <w:r w:rsidR="000E46AC" w:rsidRPr="000E46AC">
              <w:rPr>
                <w:spacing w:val="-3"/>
                <w:sz w:val="18"/>
                <w:szCs w:val="18"/>
              </w:rPr>
              <w:t>revisa y actualiza la base de datos de contratos de acuerdo con las carpetas contractuales</w:t>
            </w:r>
          </w:p>
        </w:tc>
      </w:tr>
      <w:tr w:rsidR="006411B5" w14:paraId="2B1C8C8C" w14:textId="77777777" w:rsidTr="00AF4BC0">
        <w:tc>
          <w:tcPr>
            <w:tcW w:w="1903" w:type="dxa"/>
            <w:vAlign w:val="center"/>
          </w:tcPr>
          <w:p w14:paraId="7BEED269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CONTRACTUAL</w:t>
            </w:r>
          </w:p>
        </w:tc>
        <w:tc>
          <w:tcPr>
            <w:tcW w:w="1711" w:type="dxa"/>
            <w:vAlign w:val="center"/>
          </w:tcPr>
          <w:p w14:paraId="140AF0B2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411B5">
              <w:rPr>
                <w:spacing w:val="-3"/>
                <w:sz w:val="18"/>
                <w:szCs w:val="18"/>
              </w:rPr>
              <w:t xml:space="preserve">Enviar al área comercial para que </w:t>
            </w:r>
            <w:r w:rsidRPr="006411B5">
              <w:rPr>
                <w:spacing w:val="-3"/>
                <w:sz w:val="18"/>
                <w:szCs w:val="18"/>
              </w:rPr>
              <w:lastRenderedPageBreak/>
              <w:t>valide y corrija la información</w:t>
            </w:r>
          </w:p>
        </w:tc>
        <w:tc>
          <w:tcPr>
            <w:tcW w:w="2902" w:type="dxa"/>
            <w:vAlign w:val="center"/>
          </w:tcPr>
          <w:p w14:paraId="02C09B88" w14:textId="77777777" w:rsidR="006411B5" w:rsidRPr="006411B5" w:rsidRDefault="000E46AC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 xml:space="preserve">1. </w:t>
            </w:r>
            <w:r w:rsidR="004F0F5D">
              <w:rPr>
                <w:spacing w:val="-3"/>
                <w:sz w:val="18"/>
                <w:szCs w:val="18"/>
              </w:rPr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actualizado.</w:t>
            </w:r>
          </w:p>
        </w:tc>
        <w:tc>
          <w:tcPr>
            <w:tcW w:w="3118" w:type="dxa"/>
            <w:vAlign w:val="center"/>
          </w:tcPr>
          <w:p w14:paraId="321B7318" w14:textId="77777777" w:rsidR="006411B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1. </w:t>
            </w:r>
            <w:r w:rsidR="004F0F5D" w:rsidRPr="004F0F5D">
              <w:rPr>
                <w:spacing w:val="-3"/>
                <w:sz w:val="18"/>
                <w:szCs w:val="18"/>
              </w:rPr>
              <w:t>Información Contractual v11.xlsx</w:t>
            </w:r>
            <w:r w:rsidR="004F0F5D">
              <w:rPr>
                <w:spacing w:val="-3"/>
                <w:sz w:val="18"/>
                <w:szCs w:val="18"/>
              </w:rPr>
              <w:t xml:space="preserve"> validado</w:t>
            </w:r>
          </w:p>
          <w:p w14:paraId="621B2C85" w14:textId="77777777" w:rsidR="0076160E" w:rsidRPr="006411B5" w:rsidRDefault="004F0F5D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2</w:t>
            </w:r>
            <w:r w:rsidR="0076160E">
              <w:rPr>
                <w:spacing w:val="-3"/>
                <w:sz w:val="18"/>
                <w:szCs w:val="18"/>
              </w:rPr>
              <w:t xml:space="preserve">. </w:t>
            </w:r>
            <w:r w:rsidR="0076160E" w:rsidRPr="000E46AC">
              <w:rPr>
                <w:spacing w:val="-3"/>
                <w:sz w:val="18"/>
                <w:szCs w:val="18"/>
              </w:rPr>
              <w:t>Correo electrónico con la</w:t>
            </w:r>
            <w:r>
              <w:rPr>
                <w:spacing w:val="-3"/>
                <w:sz w:val="18"/>
                <w:szCs w:val="18"/>
              </w:rPr>
              <w:t xml:space="preserve"> validación de la información</w:t>
            </w:r>
          </w:p>
        </w:tc>
        <w:tc>
          <w:tcPr>
            <w:tcW w:w="2168" w:type="dxa"/>
            <w:vAlign w:val="center"/>
          </w:tcPr>
          <w:p w14:paraId="4787E220" w14:textId="77777777" w:rsidR="00436CA5" w:rsidRPr="000E46AC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Profesional en analítica avanzada</w:t>
            </w:r>
            <w:r w:rsidR="00436CA5" w:rsidRPr="000E46AC">
              <w:rPr>
                <w:spacing w:val="-3"/>
                <w:sz w:val="18"/>
                <w:szCs w:val="18"/>
              </w:rPr>
              <w:t xml:space="preserve"> envía correo </w:t>
            </w:r>
            <w:r w:rsidR="00436CA5" w:rsidRPr="000E46AC">
              <w:rPr>
                <w:spacing w:val="-3"/>
                <w:sz w:val="18"/>
                <w:szCs w:val="18"/>
              </w:rPr>
              <w:lastRenderedPageBreak/>
              <w:t>electrónico con la base de datos consolidada para su validación y ajuste</w:t>
            </w:r>
          </w:p>
          <w:p w14:paraId="42FAD079" w14:textId="77777777" w:rsidR="006411B5" w:rsidRPr="00E60A3F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0E46AC">
              <w:rPr>
                <w:spacing w:val="-3"/>
                <w:sz w:val="18"/>
                <w:szCs w:val="18"/>
              </w:rPr>
              <w:t xml:space="preserve">Área comercial </w:t>
            </w:r>
            <w:r>
              <w:rPr>
                <w:spacing w:val="-3"/>
                <w:sz w:val="18"/>
                <w:szCs w:val="18"/>
              </w:rPr>
              <w:t xml:space="preserve">revisa y </w:t>
            </w:r>
            <w:r w:rsidRPr="000E46AC">
              <w:rPr>
                <w:spacing w:val="-3"/>
                <w:sz w:val="18"/>
                <w:szCs w:val="18"/>
              </w:rPr>
              <w:t>ajusta</w:t>
            </w:r>
          </w:p>
        </w:tc>
      </w:tr>
      <w:tr w:rsidR="006411B5" w14:paraId="58A0813B" w14:textId="77777777" w:rsidTr="00AF4BC0">
        <w:tc>
          <w:tcPr>
            <w:tcW w:w="1903" w:type="dxa"/>
            <w:vAlign w:val="center"/>
          </w:tcPr>
          <w:p w14:paraId="0148A17E" w14:textId="77777777" w:rsidR="006411B5" w:rsidRPr="006411B5" w:rsidRDefault="006411B5" w:rsidP="00AF4BC0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lastRenderedPageBreak/>
              <w:t>PERCEPCIÓN</w:t>
            </w:r>
          </w:p>
          <w:p w14:paraId="5A680EF3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OTRIES</w:t>
            </w:r>
          </w:p>
        </w:tc>
        <w:tc>
          <w:tcPr>
            <w:tcW w:w="1711" w:type="dxa"/>
            <w:vAlign w:val="center"/>
          </w:tcPr>
          <w:p w14:paraId="6512789D" w14:textId="77777777" w:rsidR="006411B5" w:rsidRPr="006411B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6411B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Recolectar del área técnica y comercial para que incluya sus percepciones</w:t>
            </w:r>
          </w:p>
        </w:tc>
        <w:tc>
          <w:tcPr>
            <w:tcW w:w="2902" w:type="dxa"/>
            <w:vAlign w:val="center"/>
          </w:tcPr>
          <w:p w14:paraId="10A9F967" w14:textId="77777777" w:rsidR="006411B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1. Bases de datos del área técnica, comercial y financiera con los proyectos activos</w:t>
            </w:r>
            <w:r w:rsidR="00CB1F8A">
              <w:rPr>
                <w:spacing w:val="-3"/>
                <w:sz w:val="18"/>
                <w:szCs w:val="18"/>
              </w:rPr>
              <w:t>.</w:t>
            </w:r>
          </w:p>
          <w:p w14:paraId="63D19A24" w14:textId="77777777" w:rsidR="00436CA5" w:rsidRPr="00436CA5" w:rsidRDefault="00436CA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436CA5">
              <w:rPr>
                <w:spacing w:val="-3"/>
                <w:sz w:val="18"/>
                <w:szCs w:val="18"/>
              </w:rPr>
              <w:t xml:space="preserve">2. </w:t>
            </w:r>
            <w:r w:rsidR="00AE19B9" w:rsidRPr="00AE19B9">
              <w:rPr>
                <w:spacing w:val="-3"/>
                <w:sz w:val="18"/>
                <w:szCs w:val="18"/>
              </w:rPr>
              <w:t>Instrumento recolección percepciones V2.xlsx</w:t>
            </w:r>
          </w:p>
        </w:tc>
        <w:tc>
          <w:tcPr>
            <w:tcW w:w="3118" w:type="dxa"/>
            <w:vAlign w:val="center"/>
          </w:tcPr>
          <w:p w14:paraId="7B1339FB" w14:textId="77777777" w:rsidR="006411B5" w:rsidRPr="00716416" w:rsidRDefault="00716416" w:rsidP="00AF4BC0">
            <w:pPr>
              <w:tabs>
                <w:tab w:val="left" w:pos="-72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716416">
              <w:rPr>
                <w:spacing w:val="-3"/>
                <w:sz w:val="18"/>
                <w:szCs w:val="18"/>
              </w:rPr>
              <w:t xml:space="preserve">1. </w:t>
            </w:r>
            <w:r w:rsidR="00AE19B9" w:rsidRPr="00AE19B9">
              <w:rPr>
                <w:spacing w:val="-3"/>
                <w:sz w:val="18"/>
                <w:szCs w:val="18"/>
              </w:rPr>
              <w:t>Instrumento recolección percepciones V2.xlsx</w:t>
            </w:r>
            <w:r w:rsidR="00AE19B9">
              <w:rPr>
                <w:spacing w:val="-3"/>
                <w:sz w:val="18"/>
                <w:szCs w:val="18"/>
              </w:rPr>
              <w:t xml:space="preserve"> actualizado</w:t>
            </w:r>
            <w:r w:rsidRPr="00716416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2BA44965" w14:textId="77777777" w:rsidR="006411B5" w:rsidRPr="00F85DD7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68343F" w:rsidRPr="00F85DD7">
              <w:rPr>
                <w:spacing w:val="-3"/>
                <w:sz w:val="18"/>
                <w:szCs w:val="18"/>
              </w:rPr>
              <w:t xml:space="preserve">envía </w:t>
            </w:r>
            <w:r w:rsidR="000C4177" w:rsidRPr="00F85DD7">
              <w:rPr>
                <w:spacing w:val="-3"/>
                <w:sz w:val="18"/>
                <w:szCs w:val="18"/>
              </w:rPr>
              <w:t xml:space="preserve">el archivo recolección </w:t>
            </w:r>
            <w:r w:rsidR="0068343F" w:rsidRPr="00F85DD7">
              <w:rPr>
                <w:spacing w:val="-3"/>
                <w:sz w:val="18"/>
                <w:szCs w:val="18"/>
              </w:rPr>
              <w:t>percepciones</w:t>
            </w:r>
            <w:r w:rsidR="000C4177" w:rsidRPr="00F85DD7">
              <w:rPr>
                <w:spacing w:val="-3"/>
                <w:sz w:val="18"/>
                <w:szCs w:val="18"/>
              </w:rPr>
              <w:t xml:space="preserve"> por correo electrónico y consolida la base de datos para actualizarla.</w:t>
            </w:r>
          </w:p>
        </w:tc>
      </w:tr>
      <w:tr w:rsidR="000C4177" w14:paraId="30CF222F" w14:textId="77777777" w:rsidTr="00AF4BC0">
        <w:tc>
          <w:tcPr>
            <w:tcW w:w="1903" w:type="dxa"/>
            <w:vAlign w:val="center"/>
          </w:tcPr>
          <w:p w14:paraId="208A9099" w14:textId="77777777" w:rsidR="000C4177" w:rsidRPr="00CB1F8A" w:rsidRDefault="000C4177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FINANCIERA</w:t>
            </w:r>
          </w:p>
        </w:tc>
        <w:tc>
          <w:tcPr>
            <w:tcW w:w="1711" w:type="dxa"/>
            <w:vAlign w:val="center"/>
          </w:tcPr>
          <w:p w14:paraId="7EDA0117" w14:textId="77777777" w:rsidR="000C4177" w:rsidRPr="00436CA5" w:rsidRDefault="000C417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Validar con financiera los valores</w:t>
            </w:r>
          </w:p>
        </w:tc>
        <w:tc>
          <w:tcPr>
            <w:tcW w:w="2902" w:type="dxa"/>
            <w:vAlign w:val="center"/>
          </w:tcPr>
          <w:p w14:paraId="0C68C273" w14:textId="77777777" w:rsidR="000C4177" w:rsidRPr="000C4177" w:rsidRDefault="000C4177" w:rsidP="00BF62E3">
            <w:pPr>
              <w:pStyle w:val="Prrafodelista"/>
              <w:numPr>
                <w:ilvl w:val="0"/>
                <w:numId w:val="2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spacing w:val="-3"/>
                <w:sz w:val="18"/>
                <w:szCs w:val="18"/>
              </w:rPr>
            </w:pPr>
            <w:r w:rsidRPr="000C4177">
              <w:rPr>
                <w:spacing w:val="-3"/>
                <w:sz w:val="18"/>
                <w:szCs w:val="18"/>
              </w:rPr>
              <w:t>REPORTE INDICADORES DE GESTIÓN v1.1.pbix</w:t>
            </w:r>
          </w:p>
        </w:tc>
        <w:tc>
          <w:tcPr>
            <w:tcW w:w="3118" w:type="dxa"/>
            <w:vAlign w:val="center"/>
          </w:tcPr>
          <w:p w14:paraId="29F86941" w14:textId="77777777" w:rsidR="000C4177" w:rsidRPr="00797ACF" w:rsidRDefault="000C4177" w:rsidP="00BF62E3">
            <w:pPr>
              <w:pStyle w:val="Prrafodelista"/>
              <w:numPr>
                <w:ilvl w:val="0"/>
                <w:numId w:val="3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spacing w:val="-3"/>
                <w:sz w:val="18"/>
                <w:szCs w:val="18"/>
              </w:rPr>
            </w:pPr>
            <w:r w:rsidRPr="00797ACF">
              <w:rPr>
                <w:spacing w:val="-3"/>
                <w:sz w:val="18"/>
                <w:szCs w:val="18"/>
              </w:rPr>
              <w:t>Correo electrónico solicitando la revisión por parte del área financiera de los multiplicadores</w:t>
            </w:r>
          </w:p>
          <w:p w14:paraId="39EAB449" w14:textId="77777777" w:rsidR="00797ACF" w:rsidRPr="00797ACF" w:rsidRDefault="00797ACF" w:rsidP="00BF62E3">
            <w:pPr>
              <w:pStyle w:val="Prrafodelista"/>
              <w:numPr>
                <w:ilvl w:val="0"/>
                <w:numId w:val="3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74" w:hanging="174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Correo electrónico solicitando con la validación de financiera de los multiplicadores</w:t>
            </w:r>
          </w:p>
        </w:tc>
        <w:tc>
          <w:tcPr>
            <w:tcW w:w="2168" w:type="dxa"/>
            <w:vAlign w:val="center"/>
          </w:tcPr>
          <w:p w14:paraId="7C132DE8" w14:textId="77777777" w:rsidR="000C4177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0C4177" w:rsidRPr="00F85DD7">
              <w:rPr>
                <w:spacing w:val="-3"/>
                <w:sz w:val="18"/>
                <w:szCs w:val="18"/>
              </w:rPr>
              <w:t>envía el correo</w:t>
            </w:r>
            <w:r w:rsidR="00F85DD7">
              <w:rPr>
                <w:spacing w:val="-3"/>
                <w:sz w:val="18"/>
                <w:szCs w:val="18"/>
              </w:rPr>
              <w:t xml:space="preserve"> electrónico solicitando</w:t>
            </w:r>
            <w:r w:rsidR="00797ACF">
              <w:rPr>
                <w:spacing w:val="-3"/>
                <w:sz w:val="18"/>
                <w:szCs w:val="18"/>
              </w:rPr>
              <w:t>.</w:t>
            </w:r>
          </w:p>
          <w:p w14:paraId="06D511E0" w14:textId="77777777" w:rsidR="00797ACF" w:rsidRDefault="00797AC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Financiera revisa y envía el correo electrónico indicando los problemas encontrados.</w:t>
            </w:r>
          </w:p>
          <w:p w14:paraId="371B63C4" w14:textId="77777777" w:rsidR="00797ACF" w:rsidRPr="00F85DD7" w:rsidRDefault="00797AC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</w:tr>
      <w:tr w:rsidR="006411B5" w14:paraId="583ADCBC" w14:textId="77777777" w:rsidTr="00AF4BC0">
        <w:tc>
          <w:tcPr>
            <w:tcW w:w="1903" w:type="dxa"/>
            <w:vAlign w:val="center"/>
          </w:tcPr>
          <w:p w14:paraId="155F1F99" w14:textId="77777777" w:rsidR="006411B5" w:rsidRPr="00CB1F8A" w:rsidRDefault="00023918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FINANCIERA</w:t>
            </w:r>
          </w:p>
        </w:tc>
        <w:tc>
          <w:tcPr>
            <w:tcW w:w="1711" w:type="dxa"/>
            <w:vAlign w:val="center"/>
          </w:tcPr>
          <w:p w14:paraId="7D4BDEBC" w14:textId="77777777" w:rsidR="006411B5" w:rsidRPr="00436CA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Ajustar </w:t>
            </w:r>
            <w:r w:rsidR="000C4177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el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procedimiento de cálculo en caso de existir problemas</w:t>
            </w:r>
          </w:p>
        </w:tc>
        <w:tc>
          <w:tcPr>
            <w:tcW w:w="2902" w:type="dxa"/>
            <w:vAlign w:val="center"/>
          </w:tcPr>
          <w:p w14:paraId="62ACCE4D" w14:textId="77777777" w:rsidR="006411B5" w:rsidRPr="00F85DD7" w:rsidRDefault="00F85DD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  <w:lang w:val="es-CO"/>
              </w:rPr>
            </w:pPr>
            <w:r w:rsidRPr="00716416">
              <w:rPr>
                <w:spacing w:val="-3"/>
                <w:sz w:val="18"/>
                <w:szCs w:val="18"/>
              </w:rPr>
              <w:t xml:space="preserve">1. </w:t>
            </w:r>
            <w:r>
              <w:rPr>
                <w:spacing w:val="-3"/>
                <w:sz w:val="18"/>
                <w:szCs w:val="18"/>
              </w:rPr>
              <w:t>Correo electrónico solicitando la revisión por parte del área financiera de los multiplicadores</w:t>
            </w:r>
          </w:p>
        </w:tc>
        <w:tc>
          <w:tcPr>
            <w:tcW w:w="3118" w:type="dxa"/>
            <w:vAlign w:val="center"/>
          </w:tcPr>
          <w:p w14:paraId="1A73517E" w14:textId="77777777" w:rsidR="006411B5" w:rsidRPr="00F85DD7" w:rsidRDefault="00F85DD7" w:rsidP="00AF4BC0">
            <w:pPr>
              <w:tabs>
                <w:tab w:val="left" w:pos="-720"/>
                <w:tab w:val="left" w:pos="33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F85DD7">
              <w:rPr>
                <w:spacing w:val="-3"/>
                <w:sz w:val="18"/>
                <w:szCs w:val="18"/>
              </w:rPr>
              <w:t>1. Procedimiento almacenado de cálculo ajustado</w:t>
            </w:r>
          </w:p>
          <w:p w14:paraId="550A095E" w14:textId="77777777" w:rsidR="00F85DD7" w:rsidRPr="006411B5" w:rsidRDefault="00F85DD7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 w:rsidRPr="00F85DD7">
              <w:rPr>
                <w:spacing w:val="-3"/>
                <w:sz w:val="18"/>
                <w:szCs w:val="18"/>
              </w:rPr>
              <w:t>2. Documentación modelo de datos cálculo de indicadores actualizado</w:t>
            </w:r>
            <w:r w:rsidR="00CC66A0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7D1636A2" w14:textId="77777777" w:rsidR="006411B5" w:rsidRPr="00E60A3F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F85DD7">
              <w:rPr>
                <w:spacing w:val="-3"/>
                <w:sz w:val="18"/>
                <w:szCs w:val="18"/>
              </w:rPr>
              <w:t xml:space="preserve"> </w:t>
            </w:r>
            <w:r w:rsidR="00F85DD7" w:rsidRPr="00F85DD7">
              <w:rPr>
                <w:spacing w:val="-3"/>
                <w:sz w:val="18"/>
                <w:szCs w:val="18"/>
              </w:rPr>
              <w:t>envía el correo</w:t>
            </w:r>
            <w:r w:rsidR="00F85DD7">
              <w:rPr>
                <w:spacing w:val="-3"/>
                <w:sz w:val="18"/>
                <w:szCs w:val="18"/>
              </w:rPr>
              <w:t xml:space="preserve"> electrónico solicitando</w:t>
            </w:r>
          </w:p>
        </w:tc>
      </w:tr>
      <w:tr w:rsidR="006411B5" w14:paraId="668FD609" w14:textId="77777777" w:rsidTr="00AF4BC0">
        <w:tc>
          <w:tcPr>
            <w:tcW w:w="1903" w:type="dxa"/>
            <w:vAlign w:val="center"/>
          </w:tcPr>
          <w:p w14:paraId="65330A1C" w14:textId="77777777" w:rsidR="006411B5" w:rsidRPr="00CB1F8A" w:rsidRDefault="006411B5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FFIE</w:t>
            </w:r>
          </w:p>
        </w:tc>
        <w:tc>
          <w:tcPr>
            <w:tcW w:w="1711" w:type="dxa"/>
            <w:vAlign w:val="center"/>
          </w:tcPr>
          <w:p w14:paraId="7217D100" w14:textId="77777777" w:rsidR="006411B5" w:rsidRPr="00436CA5" w:rsidRDefault="006411B5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Solicitar a </w:t>
            </w:r>
            <w:r w:rsidR="000C4177"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FFIE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el estado actual de los proyectos y cronogramas</w:t>
            </w:r>
          </w:p>
        </w:tc>
        <w:tc>
          <w:tcPr>
            <w:tcW w:w="2902" w:type="dxa"/>
            <w:vAlign w:val="center"/>
          </w:tcPr>
          <w:p w14:paraId="16B9DE5F" w14:textId="77777777" w:rsidR="006411B5" w:rsidRPr="00AE6C9C" w:rsidRDefault="00AE6C9C" w:rsidP="00BF62E3">
            <w:pPr>
              <w:pStyle w:val="Prrafodelista"/>
              <w:numPr>
                <w:ilvl w:val="0"/>
                <w:numId w:val="25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83"/>
              <w:jc w:val="left"/>
              <w:rPr>
                <w:spacing w:val="-3"/>
                <w:sz w:val="18"/>
                <w:szCs w:val="18"/>
              </w:rPr>
            </w:pPr>
            <w:r w:rsidRPr="00AE6C9C">
              <w:rPr>
                <w:spacing w:val="-3"/>
                <w:sz w:val="18"/>
                <w:szCs w:val="18"/>
              </w:rPr>
              <w:t>Instrumento recolección estado FFIE V3.xlsx</w:t>
            </w:r>
          </w:p>
        </w:tc>
        <w:tc>
          <w:tcPr>
            <w:tcW w:w="3118" w:type="dxa"/>
            <w:vAlign w:val="center"/>
          </w:tcPr>
          <w:p w14:paraId="73948F3E" w14:textId="77777777" w:rsidR="004F0F5D" w:rsidRPr="00225496" w:rsidRDefault="00CC66A0" w:rsidP="00BF62E3">
            <w:pPr>
              <w:pStyle w:val="Prrafodelista"/>
              <w:numPr>
                <w:ilvl w:val="0"/>
                <w:numId w:val="2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 w:rsidR="00225496">
              <w:rPr>
                <w:spacing w:val="-3"/>
                <w:sz w:val="18"/>
                <w:szCs w:val="18"/>
              </w:rPr>
              <w:t xml:space="preserve"> actualizado</w:t>
            </w:r>
          </w:p>
          <w:p w14:paraId="25482839" w14:textId="77777777" w:rsidR="00225496" w:rsidRPr="00CC66A0" w:rsidRDefault="00614D3F" w:rsidP="00BF62E3">
            <w:pPr>
              <w:pStyle w:val="Prrafodelista"/>
              <w:numPr>
                <w:ilvl w:val="0"/>
                <w:numId w:val="2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Correo electrónico con instrumento de recolección diligenciado</w:t>
            </w:r>
          </w:p>
        </w:tc>
        <w:tc>
          <w:tcPr>
            <w:tcW w:w="2168" w:type="dxa"/>
            <w:vAlign w:val="center"/>
          </w:tcPr>
          <w:p w14:paraId="5C3BDF5B" w14:textId="77777777" w:rsidR="006411B5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225496" w:rsidRPr="00F85DD7">
              <w:rPr>
                <w:spacing w:val="-3"/>
                <w:sz w:val="18"/>
                <w:szCs w:val="18"/>
              </w:rPr>
              <w:t xml:space="preserve"> envía el correo</w:t>
            </w:r>
            <w:r w:rsidR="00225496">
              <w:rPr>
                <w:spacing w:val="-3"/>
                <w:sz w:val="18"/>
                <w:szCs w:val="18"/>
              </w:rPr>
              <w:t xml:space="preserve"> electrónico solicitando</w:t>
            </w:r>
          </w:p>
          <w:p w14:paraId="7FF49F4A" w14:textId="77777777" w:rsidR="00614D3F" w:rsidRPr="00614D3F" w:rsidRDefault="00614D3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614D3F">
              <w:rPr>
                <w:spacing w:val="-3"/>
                <w:sz w:val="18"/>
                <w:szCs w:val="18"/>
              </w:rPr>
              <w:t>Grupo FFIE envía el archivo actualizado.</w:t>
            </w:r>
          </w:p>
        </w:tc>
      </w:tr>
      <w:tr w:rsidR="00614D3F" w14:paraId="621C71B8" w14:textId="77777777" w:rsidTr="00AF4BC0">
        <w:tc>
          <w:tcPr>
            <w:tcW w:w="1903" w:type="dxa"/>
            <w:vAlign w:val="center"/>
          </w:tcPr>
          <w:p w14:paraId="371316B9" w14:textId="77777777" w:rsidR="00614D3F" w:rsidRPr="00CB1F8A" w:rsidRDefault="00614D3F" w:rsidP="00AF4BC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INFORMACIÓN FFIE</w:t>
            </w:r>
          </w:p>
        </w:tc>
        <w:tc>
          <w:tcPr>
            <w:tcW w:w="1711" w:type="dxa"/>
            <w:vAlign w:val="center"/>
          </w:tcPr>
          <w:p w14:paraId="725B8FEB" w14:textId="77777777" w:rsidR="00614D3F" w:rsidRPr="00436CA5" w:rsidRDefault="00614D3F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Actualizar</w:t>
            </w:r>
            <w:r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y ajustar</w:t>
            </w: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base de datos</w:t>
            </w:r>
          </w:p>
        </w:tc>
        <w:tc>
          <w:tcPr>
            <w:tcW w:w="2902" w:type="dxa"/>
            <w:vAlign w:val="center"/>
          </w:tcPr>
          <w:p w14:paraId="3DAD2CF9" w14:textId="77777777" w:rsidR="00614D3F" w:rsidRPr="00BC35A0" w:rsidRDefault="00614D3F" w:rsidP="00BF62E3">
            <w:pPr>
              <w:pStyle w:val="Prrafodelista"/>
              <w:numPr>
                <w:ilvl w:val="0"/>
                <w:numId w:val="28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246" w:hanging="24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>
              <w:rPr>
                <w:spacing w:val="-3"/>
                <w:sz w:val="18"/>
                <w:szCs w:val="18"/>
              </w:rPr>
              <w:t xml:space="preserve"> actualizado</w:t>
            </w:r>
            <w:r w:rsidR="00BC35A0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3118" w:type="dxa"/>
            <w:vAlign w:val="center"/>
          </w:tcPr>
          <w:p w14:paraId="37A31703" w14:textId="77777777" w:rsidR="00614D3F" w:rsidRPr="00614D3F" w:rsidRDefault="00614D3F" w:rsidP="00BF62E3">
            <w:pPr>
              <w:pStyle w:val="Prrafodelista"/>
              <w:numPr>
                <w:ilvl w:val="0"/>
                <w:numId w:val="2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b/>
                <w:spacing w:val="-3"/>
                <w:sz w:val="18"/>
                <w:szCs w:val="18"/>
              </w:rPr>
            </w:pPr>
            <w:r w:rsidRPr="00CC66A0">
              <w:rPr>
                <w:spacing w:val="-3"/>
                <w:sz w:val="18"/>
                <w:szCs w:val="18"/>
              </w:rPr>
              <w:t>Instrumento recolección estado FFIE V3.xlsx</w:t>
            </w:r>
            <w:r>
              <w:rPr>
                <w:spacing w:val="-3"/>
                <w:sz w:val="18"/>
                <w:szCs w:val="18"/>
              </w:rPr>
              <w:t xml:space="preserve"> ajustado</w:t>
            </w:r>
          </w:p>
        </w:tc>
        <w:tc>
          <w:tcPr>
            <w:tcW w:w="2168" w:type="dxa"/>
            <w:vAlign w:val="center"/>
          </w:tcPr>
          <w:p w14:paraId="06B69DAB" w14:textId="77777777" w:rsidR="00614D3F" w:rsidRDefault="00DA61A9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826E7D" w:rsidRPr="00F85DD7">
              <w:rPr>
                <w:spacing w:val="-3"/>
                <w:sz w:val="18"/>
                <w:szCs w:val="18"/>
              </w:rPr>
              <w:t xml:space="preserve"> </w:t>
            </w:r>
            <w:r w:rsidR="00826E7D">
              <w:rPr>
                <w:spacing w:val="-3"/>
                <w:sz w:val="18"/>
                <w:szCs w:val="18"/>
              </w:rPr>
              <w:t>revisa</w:t>
            </w:r>
            <w:r w:rsidR="00BC35A0">
              <w:rPr>
                <w:spacing w:val="-3"/>
                <w:sz w:val="18"/>
                <w:szCs w:val="18"/>
              </w:rPr>
              <w:t xml:space="preserve"> y envía las inconsistencias al grupo FFIE en caso de encontrarlas.</w:t>
            </w:r>
          </w:p>
          <w:p w14:paraId="26CB58DA" w14:textId="77777777" w:rsidR="00BC35A0" w:rsidRPr="00BC35A0" w:rsidRDefault="00BC35A0" w:rsidP="00AF4BC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BC35A0">
              <w:rPr>
                <w:spacing w:val="-3"/>
                <w:sz w:val="18"/>
                <w:szCs w:val="18"/>
              </w:rPr>
              <w:lastRenderedPageBreak/>
              <w:t>FFIE corrige las posibles inconsistencias en la base de datos</w:t>
            </w:r>
            <w:r>
              <w:rPr>
                <w:spacing w:val="-3"/>
                <w:sz w:val="18"/>
                <w:szCs w:val="18"/>
              </w:rPr>
              <w:t>.</w:t>
            </w:r>
          </w:p>
        </w:tc>
      </w:tr>
      <w:tr w:rsidR="00614D3F" w14:paraId="6C96F97F" w14:textId="77777777" w:rsidTr="0063642D">
        <w:tc>
          <w:tcPr>
            <w:tcW w:w="1903" w:type="dxa"/>
            <w:vAlign w:val="center"/>
          </w:tcPr>
          <w:p w14:paraId="78438777" w14:textId="77777777" w:rsidR="00614D3F" w:rsidRPr="00CB1F8A" w:rsidRDefault="00614D3F" w:rsidP="0063642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CB1F8A">
              <w:rPr>
                <w:rFonts w:cs="Arial"/>
                <w:color w:val="000000"/>
                <w:sz w:val="18"/>
                <w:szCs w:val="18"/>
                <w:lang w:val="es-CO" w:eastAsia="es-CO"/>
              </w:rPr>
              <w:lastRenderedPageBreak/>
              <w:t>INFORMACIÓN GASTO ADMIN</w:t>
            </w:r>
          </w:p>
        </w:tc>
        <w:tc>
          <w:tcPr>
            <w:tcW w:w="1711" w:type="dxa"/>
            <w:vAlign w:val="center"/>
          </w:tcPr>
          <w:p w14:paraId="51B0E873" w14:textId="77777777" w:rsidR="00614D3F" w:rsidRPr="00436CA5" w:rsidRDefault="00614D3F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Solicitar a financiera la proyección de gasto </w:t>
            </w:r>
            <w:proofErr w:type="spellStart"/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admon</w:t>
            </w:r>
            <w:proofErr w:type="spellEnd"/>
            <w:r w:rsidRPr="00436CA5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.</w:t>
            </w:r>
          </w:p>
        </w:tc>
        <w:tc>
          <w:tcPr>
            <w:tcW w:w="2902" w:type="dxa"/>
            <w:vAlign w:val="center"/>
          </w:tcPr>
          <w:p w14:paraId="0AD26650" w14:textId="77777777" w:rsidR="00614D3F" w:rsidRPr="00826E7D" w:rsidRDefault="009971A3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826E7D">
              <w:rPr>
                <w:spacing w:val="-3"/>
                <w:sz w:val="18"/>
                <w:szCs w:val="18"/>
              </w:rPr>
              <w:t>N/A</w:t>
            </w:r>
          </w:p>
        </w:tc>
        <w:tc>
          <w:tcPr>
            <w:tcW w:w="3118" w:type="dxa"/>
            <w:vAlign w:val="center"/>
          </w:tcPr>
          <w:p w14:paraId="44ABB912" w14:textId="77777777" w:rsidR="00614D3F" w:rsidRPr="00826E7D" w:rsidRDefault="00826E7D" w:rsidP="00BF62E3">
            <w:pPr>
              <w:pStyle w:val="Prrafodelista"/>
              <w:numPr>
                <w:ilvl w:val="0"/>
                <w:numId w:val="2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</w:rPr>
            </w:pPr>
            <w:r w:rsidRPr="00826E7D">
              <w:rPr>
                <w:spacing w:val="-3"/>
                <w:sz w:val="18"/>
                <w:szCs w:val="18"/>
              </w:rPr>
              <w:t>Cuadro de evolución PAYC</w:t>
            </w:r>
          </w:p>
          <w:p w14:paraId="0AE7AF40" w14:textId="77777777" w:rsidR="00826E7D" w:rsidRPr="00826E7D" w:rsidRDefault="00826E7D" w:rsidP="00BF62E3">
            <w:pPr>
              <w:pStyle w:val="Prrafodelista"/>
              <w:numPr>
                <w:ilvl w:val="0"/>
                <w:numId w:val="2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16" w:hanging="316"/>
              <w:jc w:val="left"/>
              <w:rPr>
                <w:spacing w:val="-3"/>
                <w:sz w:val="18"/>
                <w:szCs w:val="18"/>
              </w:rPr>
            </w:pPr>
            <w:r w:rsidRPr="00826E7D">
              <w:rPr>
                <w:spacing w:val="-3"/>
                <w:sz w:val="18"/>
                <w:szCs w:val="18"/>
              </w:rPr>
              <w:t>Corre</w:t>
            </w:r>
            <w:r>
              <w:rPr>
                <w:spacing w:val="-3"/>
                <w:sz w:val="18"/>
                <w:szCs w:val="18"/>
              </w:rPr>
              <w:t>o</w:t>
            </w:r>
            <w:r w:rsidRPr="00826E7D"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3"/>
                <w:sz w:val="18"/>
                <w:szCs w:val="18"/>
              </w:rPr>
              <w:t>electrónico con el archivo de evolución PAYC</w:t>
            </w:r>
            <w:r w:rsidR="00DA61A9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168" w:type="dxa"/>
            <w:vAlign w:val="center"/>
          </w:tcPr>
          <w:p w14:paraId="753AD734" w14:textId="77777777" w:rsidR="00614D3F" w:rsidRPr="00DA61A9" w:rsidRDefault="00DA61A9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DA61A9">
              <w:rPr>
                <w:spacing w:val="-3"/>
                <w:sz w:val="18"/>
                <w:szCs w:val="18"/>
              </w:rPr>
              <w:t>Financiera envía el cuadro de evolución PAYC con las proyecciones de gasto administrativo</w:t>
            </w:r>
          </w:p>
          <w:p w14:paraId="6D5EE57E" w14:textId="77777777" w:rsidR="00DA61A9" w:rsidRPr="00E60A3F" w:rsidRDefault="00DA61A9" w:rsidP="0063642D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Pr="00DA61A9">
              <w:rPr>
                <w:spacing w:val="-3"/>
                <w:sz w:val="18"/>
                <w:szCs w:val="18"/>
              </w:rPr>
              <w:t xml:space="preserve"> envía el correo y consolida la información para proyecciones</w:t>
            </w:r>
          </w:p>
        </w:tc>
      </w:tr>
    </w:tbl>
    <w:p w14:paraId="76EE7E89" w14:textId="77777777" w:rsidR="003E6472" w:rsidRDefault="003E6472" w:rsidP="003E6472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36794249" w14:textId="77777777" w:rsidR="00B16C62" w:rsidRPr="00B16C62" w:rsidRDefault="00B16C62" w:rsidP="00BF62E3">
      <w:pPr>
        <w:numPr>
          <w:ilvl w:val="1"/>
          <w:numId w:val="6"/>
        </w:numPr>
        <w:suppressAutoHyphens/>
        <w:spacing w:line="240" w:lineRule="auto"/>
        <w:jc w:val="left"/>
        <w:rPr>
          <w:b/>
          <w:spacing w:val="-3"/>
          <w:sz w:val="20"/>
        </w:rPr>
      </w:pPr>
      <w:r w:rsidRPr="00B16C62">
        <w:rPr>
          <w:b/>
          <w:spacing w:val="-3"/>
        </w:rPr>
        <w:t>RE</w:t>
      </w:r>
      <w:r>
        <w:rPr>
          <w:b/>
          <w:spacing w:val="-3"/>
        </w:rPr>
        <w:t>ALIZAR PROYECCIÓN</w:t>
      </w:r>
    </w:p>
    <w:p w14:paraId="64F0AF60" w14:textId="77777777" w:rsid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</w:p>
    <w:p w14:paraId="0084F34F" w14:textId="77777777" w:rsidR="00B16C62" w:rsidRPr="007F1B5A" w:rsidRDefault="007F1B5A" w:rsidP="007F1B5A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b/>
          <w:spacing w:val="-3"/>
          <w:sz w:val="20"/>
        </w:rPr>
        <w:t>PRODUCTO</w:t>
      </w:r>
      <w:r w:rsidRPr="007F1B5A">
        <w:rPr>
          <w:b/>
          <w:spacing w:val="-3"/>
          <w:sz w:val="20"/>
        </w:rPr>
        <w:t xml:space="preserve"> INTERMEDIO</w:t>
      </w:r>
      <w:r w:rsidRPr="007F1B5A">
        <w:rPr>
          <w:b/>
          <w:spacing w:val="-3"/>
          <w:sz w:val="20"/>
        </w:rPr>
        <w:t>:</w:t>
      </w:r>
      <w:r w:rsidRPr="007F1B5A">
        <w:rPr>
          <w:spacing w:val="-3"/>
          <w:sz w:val="20"/>
        </w:rPr>
        <w:t xml:space="preserve"> BASE DE DATOS O ARCHIVO EXCEL CON PROYECCIONES</w:t>
      </w:r>
    </w:p>
    <w:p w14:paraId="0776D3BA" w14:textId="77777777" w:rsidR="00B16C62" w:rsidRDefault="00CC7EBE" w:rsidP="00A333B5">
      <w:pPr>
        <w:suppressAutoHyphens/>
        <w:spacing w:line="240" w:lineRule="auto"/>
        <w:jc w:val="center"/>
        <w:rPr>
          <w:b/>
          <w:spacing w:val="-3"/>
          <w:sz w:val="20"/>
        </w:rPr>
      </w:pPr>
      <w:r w:rsidRPr="00CC7EBE">
        <w:lastRenderedPageBreak/>
        <w:drawing>
          <wp:inline distT="0" distB="0" distL="0" distR="0" wp14:anchorId="781A8392" wp14:editId="2C3660B7">
            <wp:extent cx="5822831" cy="3099236"/>
            <wp:effectExtent l="0" t="0" r="6985" b="635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007" cy="310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389F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3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realizar proyección</w:t>
      </w:r>
    </w:p>
    <w:p w14:paraId="017A1DFE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p w14:paraId="44DD5CA2" w14:textId="77777777" w:rsidR="00A333B5" w:rsidRDefault="00A333B5" w:rsidP="00A333B5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969"/>
        <w:gridCol w:w="2694"/>
      </w:tblGrid>
      <w:tr w:rsidR="00797ACF" w14:paraId="56F12DB9" w14:textId="77777777" w:rsidTr="008420C7">
        <w:tc>
          <w:tcPr>
            <w:tcW w:w="2689" w:type="dxa"/>
            <w:shd w:val="clear" w:color="auto" w:fill="A6A6A6" w:themeFill="background1" w:themeFillShade="A6"/>
            <w:vAlign w:val="center"/>
          </w:tcPr>
          <w:p w14:paraId="7B379801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2976" w:type="dxa"/>
            <w:shd w:val="clear" w:color="auto" w:fill="A6A6A6" w:themeFill="background1" w:themeFillShade="A6"/>
            <w:vAlign w:val="center"/>
          </w:tcPr>
          <w:p w14:paraId="1ECF4BE9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969" w:type="dxa"/>
            <w:shd w:val="clear" w:color="auto" w:fill="A6A6A6" w:themeFill="background1" w:themeFillShade="A6"/>
            <w:vAlign w:val="center"/>
          </w:tcPr>
          <w:p w14:paraId="119FF2B4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2694" w:type="dxa"/>
            <w:shd w:val="clear" w:color="auto" w:fill="A6A6A6" w:themeFill="background1" w:themeFillShade="A6"/>
            <w:vAlign w:val="center"/>
          </w:tcPr>
          <w:p w14:paraId="402E9AB0" w14:textId="77777777" w:rsidR="00797ACF" w:rsidRPr="00E15AB3" w:rsidRDefault="00797ACF" w:rsidP="00A333B5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RESPONSABLES</w:t>
            </w:r>
          </w:p>
        </w:tc>
      </w:tr>
      <w:tr w:rsidR="00797ACF" w14:paraId="28617470" w14:textId="77777777" w:rsidTr="008420C7">
        <w:tc>
          <w:tcPr>
            <w:tcW w:w="2689" w:type="dxa"/>
            <w:vAlign w:val="center"/>
          </w:tcPr>
          <w:p w14:paraId="7D73FF99" w14:textId="77777777" w:rsidR="00797ACF" w:rsidRPr="00CC7EBE" w:rsidRDefault="00CC7EBE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CC7EBE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Determinar si es necesario actualizar alguna metodología, rutina, script o escenarios de proyección.</w:t>
            </w:r>
          </w:p>
        </w:tc>
        <w:tc>
          <w:tcPr>
            <w:tcW w:w="2976" w:type="dxa"/>
            <w:vAlign w:val="center"/>
          </w:tcPr>
          <w:p w14:paraId="66219846" w14:textId="77777777" w:rsidR="00797ACF" w:rsidRDefault="00897BE8" w:rsidP="00BF62E3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Proyecciones anteriores</w:t>
            </w:r>
          </w:p>
          <w:p w14:paraId="31DBB3D6" w14:textId="77777777" w:rsidR="00897BE8" w:rsidRDefault="00897BE8" w:rsidP="00BF62E3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Realidad indicadores</w:t>
            </w:r>
          </w:p>
          <w:p w14:paraId="548EDCA0" w14:textId="77777777" w:rsidR="00897BE8" w:rsidRPr="00897BE8" w:rsidRDefault="00897BE8" w:rsidP="00BF62E3">
            <w:pPr>
              <w:pStyle w:val="Prrafodelista"/>
              <w:numPr>
                <w:ilvl w:val="0"/>
                <w:numId w:val="31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Scripts y Macros para proyección</w:t>
            </w:r>
          </w:p>
        </w:tc>
        <w:tc>
          <w:tcPr>
            <w:tcW w:w="3969" w:type="dxa"/>
            <w:vAlign w:val="center"/>
          </w:tcPr>
          <w:p w14:paraId="07B2D5B2" w14:textId="77777777" w:rsidR="00797ACF" w:rsidRDefault="00897BE8" w:rsidP="00BF62E3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Excel con las diferencias</w:t>
            </w:r>
          </w:p>
          <w:p w14:paraId="72BCD2E5" w14:textId="77777777" w:rsidR="00897BE8" w:rsidRDefault="00897BE8" w:rsidP="00BF62E3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Documento con </w:t>
            </w:r>
            <w:r w:rsidR="00DA61A9">
              <w:rPr>
                <w:spacing w:val="-3"/>
                <w:sz w:val="18"/>
                <w:szCs w:val="18"/>
              </w:rPr>
              <w:t>planificación de las modificaciones</w:t>
            </w:r>
            <w:r w:rsidR="00C00489">
              <w:rPr>
                <w:spacing w:val="-3"/>
                <w:sz w:val="18"/>
                <w:szCs w:val="18"/>
              </w:rPr>
              <w:t xml:space="preserve"> metodológicas</w:t>
            </w:r>
          </w:p>
          <w:p w14:paraId="50F39519" w14:textId="77777777" w:rsidR="00C00489" w:rsidRDefault="00C00489" w:rsidP="00BF62E3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Documento con escenarios de proyección</w:t>
            </w:r>
          </w:p>
          <w:p w14:paraId="2BABCE4E" w14:textId="77777777" w:rsidR="00C00489" w:rsidRPr="00897BE8" w:rsidRDefault="00C00489" w:rsidP="00BF62E3">
            <w:pPr>
              <w:pStyle w:val="Prrafodelista"/>
              <w:numPr>
                <w:ilvl w:val="0"/>
                <w:numId w:val="32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Docu</w:t>
            </w:r>
            <w:r w:rsidR="00BF6561">
              <w:rPr>
                <w:spacing w:val="-3"/>
                <w:sz w:val="18"/>
                <w:szCs w:val="18"/>
              </w:rPr>
              <w:t>mento con planificación de modificaciones sobre scripts o macros</w:t>
            </w:r>
          </w:p>
        </w:tc>
        <w:tc>
          <w:tcPr>
            <w:tcW w:w="2694" w:type="dxa"/>
            <w:vAlign w:val="center"/>
          </w:tcPr>
          <w:p w14:paraId="7916413A" w14:textId="77777777" w:rsidR="00797ACF" w:rsidRDefault="00DA61A9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</w:t>
            </w:r>
            <w:r w:rsidR="000155A2">
              <w:rPr>
                <w:spacing w:val="-3"/>
                <w:sz w:val="18"/>
                <w:szCs w:val="18"/>
              </w:rPr>
              <w:t xml:space="preserve"> </w:t>
            </w:r>
            <w:r w:rsidR="00B36FC8">
              <w:rPr>
                <w:spacing w:val="-3"/>
                <w:sz w:val="18"/>
                <w:szCs w:val="18"/>
              </w:rPr>
              <w:t>calcula las diferencias por proyecto y participa en la definición de mejoras</w:t>
            </w:r>
          </w:p>
          <w:p w14:paraId="65D1456E" w14:textId="77777777" w:rsidR="000155A2" w:rsidRPr="000E46AC" w:rsidRDefault="000155A2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lastRenderedPageBreak/>
              <w:t>Director Unidad</w:t>
            </w:r>
            <w:r w:rsidR="00B36FC8">
              <w:rPr>
                <w:spacing w:val="-3"/>
                <w:sz w:val="18"/>
                <w:szCs w:val="18"/>
              </w:rPr>
              <w:t xml:space="preserve"> Analítica participa en la definición de mejoras</w:t>
            </w:r>
          </w:p>
        </w:tc>
      </w:tr>
      <w:tr w:rsidR="00797ACF" w14:paraId="54645309" w14:textId="77777777" w:rsidTr="008420C7">
        <w:tc>
          <w:tcPr>
            <w:tcW w:w="2689" w:type="dxa"/>
            <w:vAlign w:val="center"/>
          </w:tcPr>
          <w:p w14:paraId="3DBCC09C" w14:textId="77777777" w:rsidR="00797ACF" w:rsidRPr="00C345EC" w:rsidRDefault="00797ACF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 w:rsidRPr="00797ACF">
              <w:rPr>
                <w:spacing w:val="-3"/>
                <w:sz w:val="18"/>
                <w:szCs w:val="18"/>
              </w:rPr>
              <w:lastRenderedPageBreak/>
              <w:t>Actualizar rutina y validar</w:t>
            </w:r>
          </w:p>
        </w:tc>
        <w:tc>
          <w:tcPr>
            <w:tcW w:w="2976" w:type="dxa"/>
            <w:vAlign w:val="center"/>
          </w:tcPr>
          <w:p w14:paraId="0D35E4EF" w14:textId="77777777" w:rsidR="00B8024E" w:rsidRDefault="00B8024E" w:rsidP="00BF62E3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Scripts y Macros para proyección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proofErr w:type="spellStart"/>
            <w:r>
              <w:rPr>
                <w:spacing w:val="-3"/>
                <w:sz w:val="18"/>
                <w:szCs w:val="18"/>
              </w:rPr>
              <w:t>proyección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anterior</w:t>
            </w:r>
          </w:p>
          <w:p w14:paraId="679C6A81" w14:textId="77777777" w:rsidR="00B8024E" w:rsidRDefault="00B8024E" w:rsidP="00BF62E3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Documento con planificación de las modificaciones</w:t>
            </w:r>
          </w:p>
          <w:p w14:paraId="76AED437" w14:textId="77777777" w:rsidR="00B8024E" w:rsidRPr="00B8024E" w:rsidRDefault="00B8024E" w:rsidP="00BF62E3">
            <w:pPr>
              <w:pStyle w:val="Prrafodelista"/>
              <w:numPr>
                <w:ilvl w:val="0"/>
                <w:numId w:val="33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Proyecciones anteriores</w:t>
            </w:r>
          </w:p>
        </w:tc>
        <w:tc>
          <w:tcPr>
            <w:tcW w:w="3969" w:type="dxa"/>
            <w:vAlign w:val="center"/>
          </w:tcPr>
          <w:p w14:paraId="2C103DC3" w14:textId="77777777" w:rsidR="00797ACF" w:rsidRDefault="00B8024E" w:rsidP="00BF62E3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74"/>
              </w:tabs>
              <w:suppressAutoHyphens/>
              <w:spacing w:line="240" w:lineRule="auto"/>
              <w:ind w:hanging="720"/>
              <w:jc w:val="left"/>
              <w:rPr>
                <w:spacing w:val="-3"/>
                <w:sz w:val="18"/>
                <w:szCs w:val="18"/>
              </w:rPr>
            </w:pPr>
            <w:r w:rsidRPr="00B8024E">
              <w:rPr>
                <w:spacing w:val="-3"/>
                <w:sz w:val="18"/>
                <w:szCs w:val="18"/>
              </w:rPr>
              <w:t>Scripts y macros actualizadas y validadas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  <w:p w14:paraId="061E3E61" w14:textId="77777777" w:rsidR="00B8024E" w:rsidRDefault="00B8024E" w:rsidP="00BF62E3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Error cuadrático medio nuevas rutinas para periodos anteriores (se debe escoger la rutina que mejora el error cuadrático medio con respecto a otras)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  <w:p w14:paraId="514BCF3A" w14:textId="77777777" w:rsidR="00C00489" w:rsidRPr="00B8024E" w:rsidRDefault="00C00489" w:rsidP="00BF62E3">
            <w:pPr>
              <w:pStyle w:val="Prrafodelista"/>
              <w:numPr>
                <w:ilvl w:val="0"/>
                <w:numId w:val="34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Documentación de la rutina o script de proyección</w:t>
            </w:r>
            <w:r w:rsidR="00CC7EBE">
              <w:rPr>
                <w:spacing w:val="-3"/>
                <w:sz w:val="18"/>
                <w:szCs w:val="18"/>
              </w:rPr>
              <w:t>.</w:t>
            </w:r>
          </w:p>
        </w:tc>
        <w:tc>
          <w:tcPr>
            <w:tcW w:w="2694" w:type="dxa"/>
            <w:vAlign w:val="center"/>
          </w:tcPr>
          <w:p w14:paraId="6459C28E" w14:textId="77777777" w:rsidR="00797ACF" w:rsidRDefault="00B8024E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 implementa y calcula error cuadrático medio</w:t>
            </w:r>
          </w:p>
          <w:p w14:paraId="62899D4C" w14:textId="77777777" w:rsidR="00B8024E" w:rsidRPr="000E46AC" w:rsidRDefault="00B8024E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Unidad Analítica revisa y solicita ajustes</w:t>
            </w:r>
            <w:r w:rsidR="00835675">
              <w:rPr>
                <w:spacing w:val="-3"/>
                <w:sz w:val="18"/>
                <w:szCs w:val="18"/>
              </w:rPr>
              <w:t>.</w:t>
            </w:r>
          </w:p>
        </w:tc>
      </w:tr>
      <w:tr w:rsidR="00797ACF" w14:paraId="3A3389D4" w14:textId="77777777" w:rsidTr="008420C7">
        <w:tc>
          <w:tcPr>
            <w:tcW w:w="2689" w:type="dxa"/>
            <w:vAlign w:val="center"/>
          </w:tcPr>
          <w:p w14:paraId="27D265B9" w14:textId="77777777" w:rsidR="00797ACF" w:rsidRPr="009A2E68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9A2E68">
              <w:rPr>
                <w:rFonts w:cs="Arial"/>
                <w:color w:val="000000"/>
                <w:sz w:val="18"/>
                <w:szCs w:val="16"/>
                <w:lang w:val="es-CO" w:eastAsia="es-CO"/>
              </w:rPr>
              <w:t>Actualizar bases de datos para scripts o macros de proyección</w:t>
            </w:r>
          </w:p>
        </w:tc>
        <w:tc>
          <w:tcPr>
            <w:tcW w:w="2976" w:type="dxa"/>
            <w:vAlign w:val="center"/>
          </w:tcPr>
          <w:p w14:paraId="4D9541CC" w14:textId="77777777" w:rsidR="00797ACF" w:rsidRPr="00CC7EBE" w:rsidRDefault="00CC7EBE" w:rsidP="00BF62E3">
            <w:pPr>
              <w:pStyle w:val="Prrafodelista"/>
              <w:numPr>
                <w:ilvl w:val="0"/>
                <w:numId w:val="35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CC7EBE">
              <w:rPr>
                <w:spacing w:val="-3"/>
                <w:sz w:val="18"/>
                <w:szCs w:val="18"/>
              </w:rPr>
              <w:t>Información</w:t>
            </w:r>
            <w:r>
              <w:rPr>
                <w:spacing w:val="-3"/>
                <w:sz w:val="18"/>
                <w:szCs w:val="18"/>
              </w:rPr>
              <w:t xml:space="preserve"> recolectada durante la etapa de recolección.</w:t>
            </w:r>
          </w:p>
        </w:tc>
        <w:tc>
          <w:tcPr>
            <w:tcW w:w="3969" w:type="dxa"/>
            <w:vAlign w:val="center"/>
          </w:tcPr>
          <w:p w14:paraId="720A15E9" w14:textId="77777777" w:rsidR="00797ACF" w:rsidRPr="00835675" w:rsidRDefault="00585212" w:rsidP="00BF62E3">
            <w:pPr>
              <w:pStyle w:val="Prrafodelista"/>
              <w:numPr>
                <w:ilvl w:val="0"/>
                <w:numId w:val="36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Bases de datos de las rutinas actualizadas</w:t>
            </w:r>
          </w:p>
        </w:tc>
        <w:tc>
          <w:tcPr>
            <w:tcW w:w="2694" w:type="dxa"/>
            <w:vAlign w:val="center"/>
          </w:tcPr>
          <w:p w14:paraId="07F76D94" w14:textId="77777777" w:rsidR="00797ACF" w:rsidRPr="000E46AC" w:rsidRDefault="00585212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Profesional en analítica </w:t>
            </w:r>
            <w:r w:rsidR="00976F90">
              <w:rPr>
                <w:spacing w:val="-3"/>
                <w:sz w:val="18"/>
                <w:szCs w:val="18"/>
              </w:rPr>
              <w:t>actualiza las bases de datos</w:t>
            </w:r>
          </w:p>
        </w:tc>
      </w:tr>
      <w:tr w:rsidR="00976F90" w14:paraId="193E7894" w14:textId="77777777" w:rsidTr="008420C7">
        <w:tc>
          <w:tcPr>
            <w:tcW w:w="2689" w:type="dxa"/>
            <w:vAlign w:val="center"/>
          </w:tcPr>
          <w:p w14:paraId="663B534B" w14:textId="77777777" w:rsidR="00976F90" w:rsidRPr="009A2E68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spacing w:val="-3"/>
                <w:sz w:val="18"/>
                <w:szCs w:val="18"/>
              </w:rPr>
            </w:pPr>
            <w:r w:rsidRPr="009A2E68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Ejecutar rutinas de proyección</w:t>
            </w:r>
          </w:p>
        </w:tc>
        <w:tc>
          <w:tcPr>
            <w:tcW w:w="2976" w:type="dxa"/>
            <w:vAlign w:val="center"/>
          </w:tcPr>
          <w:p w14:paraId="0CF756D1" w14:textId="77777777" w:rsidR="00976F90" w:rsidRDefault="009A2E68" w:rsidP="00BF62E3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Bases de datos rutinas actualizadas</w:t>
            </w:r>
          </w:p>
          <w:p w14:paraId="07CA38FE" w14:textId="77777777" w:rsidR="009A2E68" w:rsidRPr="009A2E68" w:rsidRDefault="009A2E68" w:rsidP="00BF62E3">
            <w:pPr>
              <w:pStyle w:val="Prrafodelista"/>
              <w:numPr>
                <w:ilvl w:val="0"/>
                <w:numId w:val="37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Scripts en R, Macros y Archivos Excel para proyección</w:t>
            </w:r>
          </w:p>
        </w:tc>
        <w:tc>
          <w:tcPr>
            <w:tcW w:w="3969" w:type="dxa"/>
            <w:vAlign w:val="center"/>
          </w:tcPr>
          <w:p w14:paraId="73F90A10" w14:textId="77777777" w:rsidR="00976F90" w:rsidRPr="009A2E68" w:rsidRDefault="009A2E68" w:rsidP="00BF62E3">
            <w:pPr>
              <w:pStyle w:val="Prrafodelista"/>
              <w:numPr>
                <w:ilvl w:val="0"/>
                <w:numId w:val="38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Archivos con resultados de las ejecuciones realizadas</w:t>
            </w:r>
          </w:p>
        </w:tc>
        <w:tc>
          <w:tcPr>
            <w:tcW w:w="2694" w:type="dxa"/>
            <w:vAlign w:val="center"/>
          </w:tcPr>
          <w:p w14:paraId="340404F2" w14:textId="77777777" w:rsidR="00976F90" w:rsidRPr="009A2E68" w:rsidRDefault="009A2E68" w:rsidP="00976F90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ejecuta los scripts y almacena los resultados</w:t>
            </w:r>
          </w:p>
        </w:tc>
      </w:tr>
      <w:tr w:rsidR="00797ACF" w14:paraId="3B48D01E" w14:textId="77777777" w:rsidTr="008420C7">
        <w:tc>
          <w:tcPr>
            <w:tcW w:w="2689" w:type="dxa"/>
            <w:vAlign w:val="center"/>
          </w:tcPr>
          <w:p w14:paraId="0CA4963E" w14:textId="77777777" w:rsidR="00797ACF" w:rsidRPr="00436CA5" w:rsidRDefault="00797ACF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797ACF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Consolidar la base de datos con las proyecciones</w:t>
            </w:r>
          </w:p>
        </w:tc>
        <w:tc>
          <w:tcPr>
            <w:tcW w:w="2976" w:type="dxa"/>
            <w:vAlign w:val="center"/>
          </w:tcPr>
          <w:p w14:paraId="21247F26" w14:textId="77777777" w:rsidR="00797ACF" w:rsidRPr="009A2E68" w:rsidRDefault="009A2E68" w:rsidP="00BF62E3">
            <w:pPr>
              <w:pStyle w:val="Prrafodelista"/>
              <w:numPr>
                <w:ilvl w:val="0"/>
                <w:numId w:val="3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  <w:lang w:val="es-CO"/>
              </w:rPr>
            </w:pPr>
            <w:r w:rsidRPr="009A2E68">
              <w:rPr>
                <w:rFonts w:cs="Arial"/>
                <w:spacing w:val="-3"/>
                <w:sz w:val="18"/>
                <w:szCs w:val="18"/>
              </w:rPr>
              <w:t>Archivos con resultados de las ejecuciones realizadas</w:t>
            </w:r>
          </w:p>
        </w:tc>
        <w:tc>
          <w:tcPr>
            <w:tcW w:w="3969" w:type="dxa"/>
            <w:vAlign w:val="center"/>
          </w:tcPr>
          <w:p w14:paraId="102E983E" w14:textId="77777777" w:rsidR="00797ACF" w:rsidRPr="009A2E68" w:rsidRDefault="009A2E68" w:rsidP="00BF62E3">
            <w:pPr>
              <w:pStyle w:val="Prrafodelista"/>
              <w:numPr>
                <w:ilvl w:val="0"/>
                <w:numId w:val="4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180" w:hanging="180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2694" w:type="dxa"/>
            <w:vAlign w:val="center"/>
          </w:tcPr>
          <w:p w14:paraId="66934848" w14:textId="77777777" w:rsidR="00797ACF" w:rsidRPr="00614D3F" w:rsidRDefault="009A2E6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consolida scripts</w:t>
            </w:r>
          </w:p>
        </w:tc>
      </w:tr>
      <w:tr w:rsidR="009A2E68" w14:paraId="2807114D" w14:textId="77777777" w:rsidTr="008420C7">
        <w:tc>
          <w:tcPr>
            <w:tcW w:w="2689" w:type="dxa"/>
            <w:vAlign w:val="center"/>
          </w:tcPr>
          <w:p w14:paraId="7364E031" w14:textId="77777777" w:rsidR="009A2E68" w:rsidRPr="00436CA5" w:rsidRDefault="009A2E68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797ACF">
              <w:rPr>
                <w:rFonts w:cs="Arial"/>
                <w:color w:val="000000"/>
                <w:sz w:val="18"/>
                <w:szCs w:val="18"/>
                <w:lang w:val="es-CO" w:eastAsia="es-CO"/>
              </w:rPr>
              <w:t>Validar y ajustar proyecciones con el área financiera</w:t>
            </w:r>
            <w:r>
              <w:rPr>
                <w:rFonts w:cs="Arial"/>
                <w:color w:val="000000"/>
                <w:sz w:val="18"/>
                <w:szCs w:val="18"/>
                <w:lang w:val="es-CO" w:eastAsia="es-CO"/>
              </w:rPr>
              <w:t xml:space="preserve"> mediante reunión conjunta</w:t>
            </w:r>
          </w:p>
        </w:tc>
        <w:tc>
          <w:tcPr>
            <w:tcW w:w="2976" w:type="dxa"/>
            <w:vAlign w:val="center"/>
          </w:tcPr>
          <w:p w14:paraId="7FF9BB12" w14:textId="77777777" w:rsidR="009A2E68" w:rsidRPr="009A2E68" w:rsidRDefault="009A2E68" w:rsidP="00BF62E3">
            <w:pPr>
              <w:pStyle w:val="Prrafodelista"/>
              <w:numPr>
                <w:ilvl w:val="0"/>
                <w:numId w:val="41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  <w:lang w:val="es-CO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3969" w:type="dxa"/>
            <w:vAlign w:val="center"/>
          </w:tcPr>
          <w:p w14:paraId="2A8AAABC" w14:textId="77777777" w:rsidR="009A2E68" w:rsidRDefault="009A2E68" w:rsidP="00BF62E3">
            <w:pPr>
              <w:pStyle w:val="Prrafodelista"/>
              <w:numPr>
                <w:ilvl w:val="0"/>
                <w:numId w:val="4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Acta de reunión con ajustes necesarios</w:t>
            </w:r>
          </w:p>
          <w:p w14:paraId="24C4B841" w14:textId="77777777" w:rsidR="00401761" w:rsidRPr="009A2E68" w:rsidRDefault="00401761" w:rsidP="00BF62E3">
            <w:pPr>
              <w:pStyle w:val="Prrafodelista"/>
              <w:numPr>
                <w:ilvl w:val="0"/>
                <w:numId w:val="42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  <w:r>
              <w:rPr>
                <w:spacing w:val="-3"/>
                <w:sz w:val="18"/>
                <w:szCs w:val="18"/>
              </w:rPr>
              <w:t xml:space="preserve"> y ajustadas</w:t>
            </w:r>
          </w:p>
        </w:tc>
        <w:tc>
          <w:tcPr>
            <w:tcW w:w="2694" w:type="dxa"/>
            <w:vAlign w:val="center"/>
          </w:tcPr>
          <w:p w14:paraId="29DD53CE" w14:textId="77777777" w:rsidR="009A2E68" w:rsidRDefault="009A2E68" w:rsidP="009A2E6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presenta resultados</w:t>
            </w:r>
          </w:p>
          <w:p w14:paraId="2AE4D689" w14:textId="77777777" w:rsidR="009A2E68" w:rsidRPr="00614D3F" w:rsidRDefault="009A2E68" w:rsidP="009A2E6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Área financiera valida los resultados</w:t>
            </w:r>
          </w:p>
        </w:tc>
      </w:tr>
      <w:tr w:rsidR="00A818AB" w14:paraId="45C480FB" w14:textId="77777777" w:rsidTr="008420C7">
        <w:tc>
          <w:tcPr>
            <w:tcW w:w="2689" w:type="dxa"/>
          </w:tcPr>
          <w:p w14:paraId="322F6E0C" w14:textId="77777777" w:rsidR="00A818AB" w:rsidRPr="009A2E68" w:rsidRDefault="00A818AB" w:rsidP="008420C7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rFonts w:cs="Arial"/>
                <w:color w:val="000000"/>
                <w:sz w:val="18"/>
                <w:szCs w:val="18"/>
                <w:lang w:val="es-CO" w:eastAsia="es-CO"/>
              </w:rPr>
            </w:pPr>
            <w:r w:rsidRPr="009A2E68">
              <w:rPr>
                <w:rFonts w:cs="Arial"/>
                <w:color w:val="000000"/>
                <w:sz w:val="20"/>
                <w:szCs w:val="16"/>
                <w:lang w:val="es-CO" w:eastAsia="es-CO"/>
              </w:rPr>
              <w:t>Corregir información</w:t>
            </w:r>
          </w:p>
        </w:tc>
        <w:tc>
          <w:tcPr>
            <w:tcW w:w="2976" w:type="dxa"/>
            <w:vAlign w:val="center"/>
          </w:tcPr>
          <w:p w14:paraId="609D893D" w14:textId="77777777" w:rsidR="00A818AB" w:rsidRDefault="00A818AB" w:rsidP="00BF62E3">
            <w:pPr>
              <w:pStyle w:val="Prrafodelista"/>
              <w:numPr>
                <w:ilvl w:val="0"/>
                <w:numId w:val="4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Acta de reunión con ajustes necesarios</w:t>
            </w:r>
          </w:p>
          <w:p w14:paraId="16A6E2EC" w14:textId="77777777" w:rsidR="00A818AB" w:rsidRPr="009A2E68" w:rsidRDefault="00A818AB" w:rsidP="00BF62E3">
            <w:pPr>
              <w:pStyle w:val="Prrafodelista"/>
              <w:numPr>
                <w:ilvl w:val="0"/>
                <w:numId w:val="43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 w:rsidRPr="009A2E68">
              <w:rPr>
                <w:spacing w:val="-3"/>
                <w:sz w:val="18"/>
                <w:szCs w:val="18"/>
              </w:rPr>
              <w:t>Archivo con las proyecciones consolidadas</w:t>
            </w:r>
          </w:p>
        </w:tc>
        <w:tc>
          <w:tcPr>
            <w:tcW w:w="3969" w:type="dxa"/>
            <w:vAlign w:val="center"/>
          </w:tcPr>
          <w:p w14:paraId="1B5C3195" w14:textId="77777777" w:rsidR="00A818AB" w:rsidRPr="009A2E68" w:rsidRDefault="00A818AB" w:rsidP="00BF62E3">
            <w:pPr>
              <w:pStyle w:val="Prrafodelista"/>
              <w:numPr>
                <w:ilvl w:val="0"/>
                <w:numId w:val="44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32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 de datos corregida</w:t>
            </w:r>
          </w:p>
        </w:tc>
        <w:tc>
          <w:tcPr>
            <w:tcW w:w="2694" w:type="dxa"/>
            <w:vAlign w:val="center"/>
          </w:tcPr>
          <w:p w14:paraId="3AE6DD4C" w14:textId="77777777" w:rsidR="00A818AB" w:rsidRPr="00614D3F" w:rsidRDefault="00A818AB" w:rsidP="00A818AB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corrige la información</w:t>
            </w:r>
          </w:p>
        </w:tc>
      </w:tr>
    </w:tbl>
    <w:p w14:paraId="1E94E4E4" w14:textId="21B10411" w:rsidR="00A333B5" w:rsidRDefault="00A333B5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0A1F0319" w14:textId="62C69F49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8D99F1D" w14:textId="4FBA1571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30D57E46" w14:textId="0959FE54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5C7E8726" w14:textId="7D13A434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58F5234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7A6F5F47" w14:textId="7A542BBE" w:rsidR="004062EF" w:rsidRP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  <w:rPr>
          <w:b/>
        </w:rPr>
      </w:pPr>
      <w:r w:rsidRPr="004062EF">
        <w:rPr>
          <w:b/>
        </w:rPr>
        <w:lastRenderedPageBreak/>
        <w:t>SCRIPTS R</w:t>
      </w:r>
    </w:p>
    <w:p w14:paraId="3286D989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3947"/>
        <w:gridCol w:w="3514"/>
        <w:gridCol w:w="3134"/>
      </w:tblGrid>
      <w:tr w:rsidR="004062EF" w14:paraId="5C3C854B" w14:textId="77777777" w:rsidTr="009721D3">
        <w:tc>
          <w:tcPr>
            <w:tcW w:w="1748" w:type="dxa"/>
            <w:shd w:val="clear" w:color="auto" w:fill="A6A6A6" w:themeFill="background1" w:themeFillShade="A6"/>
            <w:vAlign w:val="center"/>
          </w:tcPr>
          <w:p w14:paraId="1DA72CC4" w14:textId="77777777" w:rsidR="004062EF" w:rsidRPr="00E15AB3" w:rsidRDefault="004062EF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ARCHIVO DE REFERENCIA</w:t>
            </w:r>
          </w:p>
        </w:tc>
        <w:tc>
          <w:tcPr>
            <w:tcW w:w="3947" w:type="dxa"/>
            <w:shd w:val="clear" w:color="auto" w:fill="A6A6A6" w:themeFill="background1" w:themeFillShade="A6"/>
            <w:vAlign w:val="center"/>
          </w:tcPr>
          <w:p w14:paraId="316D2C5A" w14:textId="26B4573B" w:rsidR="004062EF" w:rsidRPr="00E15AB3" w:rsidRDefault="007E7D32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14" w:type="dxa"/>
            <w:shd w:val="clear" w:color="auto" w:fill="A6A6A6" w:themeFill="background1" w:themeFillShade="A6"/>
            <w:vAlign w:val="center"/>
          </w:tcPr>
          <w:p w14:paraId="444B47AB" w14:textId="33AC916C" w:rsidR="004062EF" w:rsidRPr="00E15AB3" w:rsidRDefault="007E7D32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SALIDAS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center"/>
          </w:tcPr>
          <w:p w14:paraId="17095632" w14:textId="5BFCE6C6" w:rsidR="004062EF" w:rsidRPr="00E15AB3" w:rsidRDefault="007E7D32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REFERENCIAS METODOLÓGICAS Y DE IMPLEMENTACIÓN</w:t>
            </w:r>
            <w:r w:rsidR="004062EF">
              <w:rPr>
                <w:b/>
                <w:color w:val="000000" w:themeColor="text1"/>
                <w:spacing w:val="-3"/>
              </w:rPr>
              <w:t xml:space="preserve"> </w:t>
            </w:r>
          </w:p>
        </w:tc>
      </w:tr>
      <w:tr w:rsidR="004062EF" w14:paraId="640B28A2" w14:textId="77777777" w:rsidTr="009721D3">
        <w:tc>
          <w:tcPr>
            <w:tcW w:w="1748" w:type="dxa"/>
            <w:vAlign w:val="center"/>
          </w:tcPr>
          <w:p w14:paraId="18D272E1" w14:textId="3F6F210B" w:rsidR="004062EF" w:rsidRPr="00CC7EBE" w:rsidRDefault="001E7611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>
              <w:rPr>
                <w:rFonts w:cs="Arial"/>
                <w:spacing w:val="-3"/>
                <w:sz w:val="18"/>
                <w:szCs w:val="18"/>
              </w:rPr>
              <w:t>Script FFIE</w:t>
            </w:r>
            <w:r w:rsidR="008420C7" w:rsidRPr="008420C7">
              <w:rPr>
                <w:rFonts w:cs="Arial"/>
                <w:spacing w:val="-3"/>
                <w:sz w:val="18"/>
                <w:szCs w:val="18"/>
              </w:rPr>
              <w:t>.R</w:t>
            </w:r>
          </w:p>
        </w:tc>
        <w:tc>
          <w:tcPr>
            <w:tcW w:w="3947" w:type="dxa"/>
            <w:vAlign w:val="center"/>
          </w:tcPr>
          <w:p w14:paraId="7BE72195" w14:textId="77777777" w:rsidR="007E7D32" w:rsidRDefault="007E7D32" w:rsidP="009721D3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59965CC8" w14:textId="1DB5A2F4" w:rsidR="007E7D32" w:rsidRDefault="007E7D32" w:rsidP="009721D3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  <w:highlight w:val="yellow"/>
              </w:rPr>
            </w:pPr>
            <w:r>
              <w:rPr>
                <w:spacing w:val="-3"/>
                <w:sz w:val="18"/>
                <w:szCs w:val="18"/>
              </w:rPr>
              <w:t xml:space="preserve">ENTRADAS: </w:t>
            </w:r>
            <w:r w:rsidRPr="007E7D32">
              <w:rPr>
                <w:spacing w:val="-3"/>
                <w:sz w:val="18"/>
                <w:szCs w:val="18"/>
                <w:highlight w:val="yellow"/>
              </w:rPr>
              <w:t xml:space="preserve">XX.csv </w:t>
            </w:r>
            <w:proofErr w:type="spellStart"/>
            <w:r w:rsidRPr="007E7D32">
              <w:rPr>
                <w:spacing w:val="-3"/>
                <w:sz w:val="18"/>
                <w:szCs w:val="18"/>
                <w:highlight w:val="yellow"/>
              </w:rPr>
              <w:t>YYcsv</w:t>
            </w:r>
            <w:proofErr w:type="spellEnd"/>
            <w:r w:rsidRPr="007E7D32">
              <w:rPr>
                <w:spacing w:val="-3"/>
                <w:sz w:val="18"/>
                <w:szCs w:val="18"/>
                <w:highlight w:val="yellow"/>
              </w:rPr>
              <w:t>.</w:t>
            </w:r>
          </w:p>
          <w:p w14:paraId="1AF8E45E" w14:textId="5B591FD4" w:rsidR="007E7D32" w:rsidRDefault="007E7D32" w:rsidP="009721D3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SALIDAS: </w:t>
            </w:r>
            <w:r w:rsidRPr="007E7D32">
              <w:rPr>
                <w:spacing w:val="-3"/>
                <w:sz w:val="18"/>
                <w:szCs w:val="18"/>
                <w:highlight w:val="yellow"/>
              </w:rPr>
              <w:t>XXX.csv</w:t>
            </w:r>
          </w:p>
          <w:p w14:paraId="5C8DD30A" w14:textId="7B2A25CB" w:rsidR="007E7D32" w:rsidRPr="00FF1934" w:rsidRDefault="007E7D32" w:rsidP="009721D3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514" w:type="dxa"/>
            <w:vAlign w:val="center"/>
          </w:tcPr>
          <w:p w14:paraId="47E61467" w14:textId="37B74DE5" w:rsidR="004062EF" w:rsidRPr="00FF1934" w:rsidRDefault="007E7D32" w:rsidP="009721D3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  <w:bookmarkStart w:id="1" w:name="_GoBack"/>
            <w:bookmarkEnd w:id="1"/>
          </w:p>
        </w:tc>
        <w:tc>
          <w:tcPr>
            <w:tcW w:w="3134" w:type="dxa"/>
            <w:vAlign w:val="center"/>
          </w:tcPr>
          <w:p w14:paraId="6B101BE6" w14:textId="165183B6" w:rsidR="004062EF" w:rsidRPr="000E46AC" w:rsidRDefault="004062EF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  <w:tr w:rsidR="004062EF" w14:paraId="192A0E64" w14:textId="77777777" w:rsidTr="009721D3">
        <w:tc>
          <w:tcPr>
            <w:tcW w:w="1748" w:type="dxa"/>
            <w:vAlign w:val="center"/>
          </w:tcPr>
          <w:p w14:paraId="1B22C637" w14:textId="3483DA5F" w:rsidR="004062EF" w:rsidRPr="00C345EC" w:rsidRDefault="004062EF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947" w:type="dxa"/>
            <w:vAlign w:val="center"/>
          </w:tcPr>
          <w:p w14:paraId="201AED05" w14:textId="75FE36A9" w:rsidR="004062EF" w:rsidRPr="00FF1934" w:rsidRDefault="004062EF" w:rsidP="009721D3">
            <w:pPr>
              <w:tabs>
                <w:tab w:val="left" w:pos="-720"/>
                <w:tab w:val="left" w:pos="164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514" w:type="dxa"/>
            <w:vAlign w:val="center"/>
          </w:tcPr>
          <w:p w14:paraId="4403A5C5" w14:textId="48A4D14C" w:rsidR="004062EF" w:rsidRPr="00FF1934" w:rsidRDefault="004062EF" w:rsidP="009721D3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134" w:type="dxa"/>
            <w:vAlign w:val="center"/>
          </w:tcPr>
          <w:p w14:paraId="77051601" w14:textId="1C74D1E4" w:rsidR="004062EF" w:rsidRPr="000E46AC" w:rsidRDefault="004062EF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  <w:tr w:rsidR="004062EF" w14:paraId="2B6749E7" w14:textId="77777777" w:rsidTr="009721D3">
        <w:tc>
          <w:tcPr>
            <w:tcW w:w="1748" w:type="dxa"/>
            <w:vAlign w:val="center"/>
          </w:tcPr>
          <w:p w14:paraId="7D76C6B3" w14:textId="4AB8CE05" w:rsidR="004062EF" w:rsidRPr="009A2E68" w:rsidRDefault="004062EF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3947" w:type="dxa"/>
            <w:vAlign w:val="center"/>
          </w:tcPr>
          <w:p w14:paraId="50B1BFF5" w14:textId="6A689F6B" w:rsidR="004062EF" w:rsidRPr="00FF1934" w:rsidRDefault="004062EF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514" w:type="dxa"/>
            <w:vAlign w:val="center"/>
          </w:tcPr>
          <w:p w14:paraId="4E1DE874" w14:textId="2E78C69F" w:rsidR="004062EF" w:rsidRPr="00FF1934" w:rsidRDefault="004062EF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  <w:tc>
          <w:tcPr>
            <w:tcW w:w="3134" w:type="dxa"/>
            <w:vAlign w:val="center"/>
          </w:tcPr>
          <w:p w14:paraId="68FC2012" w14:textId="2FB0D8C5" w:rsidR="004062EF" w:rsidRPr="000E46AC" w:rsidRDefault="004062EF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</w:tc>
      </w:tr>
    </w:tbl>
    <w:p w14:paraId="348AE3F5" w14:textId="77777777" w:rsidR="004062EF" w:rsidRDefault="004062EF" w:rsidP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4F57FAF4" w14:textId="77777777" w:rsidR="004062EF" w:rsidRDefault="004062EF" w:rsidP="004062EF">
      <w:pPr>
        <w:tabs>
          <w:tab w:val="left" w:pos="-720"/>
          <w:tab w:val="left" w:pos="0"/>
        </w:tabs>
        <w:suppressAutoHyphens/>
        <w:spacing w:line="240" w:lineRule="auto"/>
      </w:pPr>
    </w:p>
    <w:p w14:paraId="7D435162" w14:textId="77777777" w:rsidR="004062EF" w:rsidRDefault="004062EF" w:rsidP="004062EF">
      <w:pPr>
        <w:tabs>
          <w:tab w:val="left" w:pos="-720"/>
          <w:tab w:val="left" w:pos="0"/>
        </w:tabs>
        <w:suppressAutoHyphens/>
        <w:spacing w:line="240" w:lineRule="auto"/>
      </w:pPr>
    </w:p>
    <w:p w14:paraId="1A960847" w14:textId="77777777" w:rsidR="004062EF" w:rsidRDefault="004062EF" w:rsidP="004062EF">
      <w:pPr>
        <w:spacing w:line="240" w:lineRule="auto"/>
      </w:pPr>
      <w:r>
        <w:br w:type="page"/>
      </w:r>
    </w:p>
    <w:p w14:paraId="1EF5D4B2" w14:textId="57ED864E" w:rsidR="004062EF" w:rsidRDefault="004062EF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4E464FC7" w14:textId="77777777" w:rsidR="004062EF" w:rsidRDefault="004062EF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</w:p>
    <w:p w14:paraId="511DD226" w14:textId="77777777" w:rsidR="00B10909" w:rsidRDefault="00401761" w:rsidP="00BF62E3">
      <w:pPr>
        <w:numPr>
          <w:ilvl w:val="1"/>
          <w:numId w:val="6"/>
        </w:numPr>
        <w:suppressAutoHyphens/>
        <w:rPr>
          <w:b/>
          <w:spacing w:val="-3"/>
        </w:rPr>
      </w:pPr>
      <w:r w:rsidRPr="00401761">
        <w:rPr>
          <w:b/>
          <w:spacing w:val="-3"/>
        </w:rPr>
        <w:t>PRESENTAR RESULTADOS</w:t>
      </w:r>
    </w:p>
    <w:p w14:paraId="0013D50C" w14:textId="77777777" w:rsidR="00B10909" w:rsidRPr="007F1B5A" w:rsidRDefault="007F1B5A" w:rsidP="00B16C62">
      <w:pPr>
        <w:suppressAutoHyphens/>
        <w:spacing w:line="240" w:lineRule="auto"/>
        <w:jc w:val="left"/>
        <w:rPr>
          <w:spacing w:val="-3"/>
          <w:sz w:val="20"/>
        </w:rPr>
      </w:pPr>
      <w:r w:rsidRPr="007F1B5A">
        <w:rPr>
          <w:spacing w:val="-3"/>
          <w:sz w:val="20"/>
        </w:rPr>
        <w:t>PRODUCTO FINAL:</w:t>
      </w:r>
    </w:p>
    <w:p w14:paraId="13E0EDA7" w14:textId="77777777" w:rsidR="007F1B5A" w:rsidRPr="00B16C62" w:rsidRDefault="007F1B5A" w:rsidP="00B16C62">
      <w:pPr>
        <w:suppressAutoHyphens/>
        <w:spacing w:line="240" w:lineRule="auto"/>
        <w:jc w:val="left"/>
        <w:rPr>
          <w:b/>
          <w:spacing w:val="-3"/>
          <w:sz w:val="20"/>
        </w:rPr>
      </w:pPr>
      <w:r>
        <w:rPr>
          <w:b/>
          <w:spacing w:val="-3"/>
          <w:sz w:val="20"/>
        </w:rPr>
        <w:t>PROYECCIONES REALIZADAS, AJUSTADAS, PRESENTADAS Y COMPARTIDAS</w:t>
      </w:r>
    </w:p>
    <w:p w14:paraId="3709CD4D" w14:textId="77777777" w:rsidR="00DA082E" w:rsidRDefault="00401761" w:rsidP="00401761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</w:rPr>
      </w:pPr>
      <w:r w:rsidRPr="00401761">
        <w:drawing>
          <wp:inline distT="0" distB="0" distL="0" distR="0" wp14:anchorId="68FD1253" wp14:editId="4FB4D9E9">
            <wp:extent cx="5193030" cy="1173480"/>
            <wp:effectExtent l="0" t="0" r="7620" b="762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DBDC" w14:textId="77777777" w:rsidR="00401761" w:rsidRDefault="00401761" w:rsidP="00401761">
      <w:pPr>
        <w:tabs>
          <w:tab w:val="left" w:pos="-720"/>
          <w:tab w:val="left" w:pos="0"/>
        </w:tabs>
        <w:suppressAutoHyphens/>
        <w:spacing w:line="240" w:lineRule="auto"/>
        <w:jc w:val="center"/>
        <w:rPr>
          <w:b/>
          <w:spacing w:val="-3"/>
          <w:sz w:val="20"/>
        </w:rPr>
      </w:pPr>
      <w:r w:rsidRPr="00B01DF3">
        <w:rPr>
          <w:b/>
          <w:spacing w:val="-3"/>
          <w:sz w:val="20"/>
        </w:rPr>
        <w:t xml:space="preserve">Flujograma </w:t>
      </w:r>
      <w:r>
        <w:rPr>
          <w:b/>
          <w:spacing w:val="-3"/>
          <w:sz w:val="20"/>
        </w:rPr>
        <w:t>4</w:t>
      </w:r>
      <w:r w:rsidRPr="00B01DF3">
        <w:rPr>
          <w:b/>
          <w:spacing w:val="-3"/>
          <w:sz w:val="20"/>
        </w:rPr>
        <w:t xml:space="preserve">: Diagrama </w:t>
      </w:r>
      <w:r>
        <w:rPr>
          <w:b/>
          <w:spacing w:val="-3"/>
          <w:sz w:val="20"/>
        </w:rPr>
        <w:t>presentar resultados</w:t>
      </w:r>
    </w:p>
    <w:p w14:paraId="77A042DD" w14:textId="77777777" w:rsidR="00401761" w:rsidRDefault="00401761">
      <w:pPr>
        <w:tabs>
          <w:tab w:val="left" w:pos="-720"/>
          <w:tab w:val="left" w:pos="0"/>
        </w:tabs>
        <w:suppressAutoHyphens/>
        <w:spacing w:line="240" w:lineRule="auto"/>
        <w:rPr>
          <w:b/>
          <w:spacing w:val="-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1"/>
        <w:gridCol w:w="3954"/>
        <w:gridCol w:w="3544"/>
        <w:gridCol w:w="3119"/>
      </w:tblGrid>
      <w:tr w:rsidR="00401761" w14:paraId="5758C610" w14:textId="77777777" w:rsidTr="00FF1934">
        <w:tc>
          <w:tcPr>
            <w:tcW w:w="1711" w:type="dxa"/>
            <w:shd w:val="clear" w:color="auto" w:fill="A6A6A6" w:themeFill="background1" w:themeFillShade="A6"/>
            <w:vAlign w:val="center"/>
          </w:tcPr>
          <w:p w14:paraId="5A31FE1D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ACTIVIDAD</w:t>
            </w:r>
          </w:p>
        </w:tc>
        <w:tc>
          <w:tcPr>
            <w:tcW w:w="3954" w:type="dxa"/>
            <w:shd w:val="clear" w:color="auto" w:fill="A6A6A6" w:themeFill="background1" w:themeFillShade="A6"/>
            <w:vAlign w:val="center"/>
          </w:tcPr>
          <w:p w14:paraId="4AEE72AE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ENTRADAS</w:t>
            </w:r>
          </w:p>
        </w:tc>
        <w:tc>
          <w:tcPr>
            <w:tcW w:w="3544" w:type="dxa"/>
            <w:shd w:val="clear" w:color="auto" w:fill="A6A6A6" w:themeFill="background1" w:themeFillShade="A6"/>
            <w:vAlign w:val="center"/>
          </w:tcPr>
          <w:p w14:paraId="38B25660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 w:rsidRPr="00E15AB3">
              <w:rPr>
                <w:b/>
                <w:color w:val="000000" w:themeColor="text1"/>
                <w:spacing w:val="-3"/>
              </w:rPr>
              <w:t>SALIDAS</w:t>
            </w:r>
            <w:r>
              <w:rPr>
                <w:b/>
                <w:color w:val="000000" w:themeColor="text1"/>
                <w:spacing w:val="-3"/>
              </w:rPr>
              <w:t xml:space="preserve"> - REGISTROS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14:paraId="2CA8808F" w14:textId="77777777" w:rsidR="00401761" w:rsidRPr="00E15AB3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RESPONSABLES</w:t>
            </w:r>
          </w:p>
        </w:tc>
      </w:tr>
      <w:tr w:rsidR="00401761" w14:paraId="0AE7676C" w14:textId="77777777" w:rsidTr="00FF1934">
        <w:tc>
          <w:tcPr>
            <w:tcW w:w="1711" w:type="dxa"/>
            <w:vAlign w:val="center"/>
          </w:tcPr>
          <w:p w14:paraId="03B34508" w14:textId="77777777" w:rsidR="00401761" w:rsidRPr="00CC7EBE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401761">
              <w:rPr>
                <w:rFonts w:cs="Arial"/>
                <w:spacing w:val="-3"/>
                <w:sz w:val="18"/>
                <w:szCs w:val="18"/>
              </w:rPr>
              <w:t>Elaborar presentación con resul</w:t>
            </w:r>
            <w:r>
              <w:rPr>
                <w:rFonts w:cs="Arial"/>
                <w:spacing w:val="-3"/>
                <w:sz w:val="18"/>
                <w:szCs w:val="18"/>
              </w:rPr>
              <w:t>t</w:t>
            </w:r>
            <w:r w:rsidRPr="00401761">
              <w:rPr>
                <w:rFonts w:cs="Arial"/>
                <w:spacing w:val="-3"/>
                <w:sz w:val="18"/>
                <w:szCs w:val="18"/>
              </w:rPr>
              <w:t>ados</w:t>
            </w:r>
          </w:p>
        </w:tc>
        <w:tc>
          <w:tcPr>
            <w:tcW w:w="3954" w:type="dxa"/>
            <w:vAlign w:val="center"/>
          </w:tcPr>
          <w:p w14:paraId="0F6C08FE" w14:textId="77777777" w:rsidR="00401761" w:rsidRPr="00401761" w:rsidRDefault="00401761" w:rsidP="00BF62E3">
            <w:pPr>
              <w:pStyle w:val="Prrafodelista"/>
              <w:numPr>
                <w:ilvl w:val="0"/>
                <w:numId w:val="45"/>
              </w:numPr>
              <w:tabs>
                <w:tab w:val="left" w:pos="-720"/>
                <w:tab w:val="left" w:pos="246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 w:rsidRPr="00401761">
              <w:rPr>
                <w:spacing w:val="-3"/>
                <w:sz w:val="18"/>
                <w:szCs w:val="18"/>
              </w:rPr>
              <w:t>Archivo con las proyecciones consolidadas y ajustadas</w:t>
            </w:r>
          </w:p>
        </w:tc>
        <w:tc>
          <w:tcPr>
            <w:tcW w:w="3544" w:type="dxa"/>
            <w:vAlign w:val="center"/>
          </w:tcPr>
          <w:p w14:paraId="3EA1BDE2" w14:textId="77777777" w:rsidR="00401761" w:rsidRPr="00D34AE8" w:rsidRDefault="00D34AE8" w:rsidP="00BF62E3">
            <w:pPr>
              <w:pStyle w:val="Prrafodelista"/>
              <w:numPr>
                <w:ilvl w:val="0"/>
                <w:numId w:val="46"/>
              </w:numPr>
              <w:tabs>
                <w:tab w:val="left" w:pos="-720"/>
                <w:tab w:val="left" w:pos="270"/>
              </w:tabs>
              <w:suppressAutoHyphens/>
              <w:spacing w:line="240" w:lineRule="auto"/>
              <w:ind w:hanging="682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proyecciones</w:t>
            </w:r>
          </w:p>
        </w:tc>
        <w:tc>
          <w:tcPr>
            <w:tcW w:w="3119" w:type="dxa"/>
            <w:vAlign w:val="center"/>
          </w:tcPr>
          <w:p w14:paraId="5DFE5720" w14:textId="77777777" w:rsidR="00D34AE8" w:rsidRDefault="00D34AE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Profesional en analítica avanzada es responsable de elaborar y ajustar la presentación</w:t>
            </w:r>
          </w:p>
          <w:p w14:paraId="0161402B" w14:textId="77777777" w:rsidR="00D34AE8" w:rsidRPr="000E46AC" w:rsidRDefault="00D34AE8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Director de Unidad es responsable de revisar la presentación</w:t>
            </w:r>
          </w:p>
        </w:tc>
      </w:tr>
      <w:tr w:rsidR="00401761" w14:paraId="66543D88" w14:textId="77777777" w:rsidTr="00FF1934">
        <w:tc>
          <w:tcPr>
            <w:tcW w:w="1711" w:type="dxa"/>
            <w:vAlign w:val="center"/>
          </w:tcPr>
          <w:p w14:paraId="6A775DBE" w14:textId="77777777" w:rsidR="00401761" w:rsidRPr="00C345EC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401761">
              <w:rPr>
                <w:spacing w:val="-3"/>
                <w:sz w:val="18"/>
                <w:szCs w:val="18"/>
              </w:rPr>
              <w:t>Presentar resultados</w:t>
            </w:r>
          </w:p>
        </w:tc>
        <w:tc>
          <w:tcPr>
            <w:tcW w:w="3954" w:type="dxa"/>
            <w:vAlign w:val="center"/>
          </w:tcPr>
          <w:p w14:paraId="0054409E" w14:textId="77777777" w:rsidR="00401761" w:rsidRPr="007F1B5A" w:rsidRDefault="007F1B5A" w:rsidP="00BF62E3">
            <w:pPr>
              <w:pStyle w:val="Prrafodelista"/>
              <w:numPr>
                <w:ilvl w:val="0"/>
                <w:numId w:val="47"/>
              </w:numPr>
              <w:tabs>
                <w:tab w:val="left" w:pos="-720"/>
                <w:tab w:val="left" w:pos="164"/>
              </w:tabs>
              <w:suppressAutoHyphens/>
              <w:spacing w:line="240" w:lineRule="auto"/>
              <w:ind w:left="306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proyecciones</w:t>
            </w:r>
          </w:p>
        </w:tc>
        <w:tc>
          <w:tcPr>
            <w:tcW w:w="3544" w:type="dxa"/>
            <w:vAlign w:val="center"/>
          </w:tcPr>
          <w:p w14:paraId="3B3FAF7C" w14:textId="77777777" w:rsidR="007F1B5A" w:rsidRPr="007F1B5A" w:rsidRDefault="007F1B5A" w:rsidP="00BF62E3">
            <w:pPr>
              <w:pStyle w:val="Prrafodelista"/>
              <w:numPr>
                <w:ilvl w:val="0"/>
                <w:numId w:val="48"/>
              </w:numPr>
              <w:tabs>
                <w:tab w:val="left" w:pos="-720"/>
                <w:tab w:val="left" w:pos="18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commentRangeStart w:id="2"/>
            <w:r>
              <w:rPr>
                <w:spacing w:val="-3"/>
                <w:sz w:val="18"/>
                <w:szCs w:val="18"/>
              </w:rPr>
              <w:t>Acta de compromisos</w:t>
            </w:r>
            <w:commentRangeEnd w:id="2"/>
            <w:r w:rsidR="008367A8">
              <w:rPr>
                <w:rStyle w:val="Refdecomentario"/>
              </w:rPr>
              <w:commentReference w:id="2"/>
            </w:r>
          </w:p>
        </w:tc>
        <w:tc>
          <w:tcPr>
            <w:tcW w:w="3119" w:type="dxa"/>
            <w:vAlign w:val="center"/>
          </w:tcPr>
          <w:p w14:paraId="153C09D5" w14:textId="77777777" w:rsidR="008367A8" w:rsidRDefault="008367A8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Profesional en analítica avanzada es responsable </w:t>
            </w:r>
            <w:r>
              <w:rPr>
                <w:spacing w:val="-3"/>
                <w:sz w:val="18"/>
                <w:szCs w:val="18"/>
              </w:rPr>
              <w:t>acompañar la presentación</w:t>
            </w:r>
          </w:p>
          <w:p w14:paraId="3B51F3D1" w14:textId="77777777" w:rsidR="00401761" w:rsidRDefault="008367A8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Director de Unidad es responsable </w:t>
            </w:r>
            <w:r>
              <w:rPr>
                <w:spacing w:val="-3"/>
                <w:sz w:val="18"/>
                <w:szCs w:val="18"/>
              </w:rPr>
              <w:t>realizar la presentación</w:t>
            </w:r>
          </w:p>
          <w:p w14:paraId="52035EAF" w14:textId="77777777" w:rsidR="005570EB" w:rsidRPr="000E46AC" w:rsidRDefault="005570EB" w:rsidP="008367A8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Todos somos responsables de cumplir los compromisos establecidos</w:t>
            </w:r>
          </w:p>
        </w:tc>
      </w:tr>
      <w:tr w:rsidR="00401761" w14:paraId="718633DC" w14:textId="77777777" w:rsidTr="00FF1934">
        <w:trPr>
          <w:trHeight w:val="64"/>
        </w:trPr>
        <w:tc>
          <w:tcPr>
            <w:tcW w:w="1711" w:type="dxa"/>
            <w:vAlign w:val="center"/>
          </w:tcPr>
          <w:p w14:paraId="48C98211" w14:textId="77777777" w:rsidR="00401761" w:rsidRPr="009A2E68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401761">
              <w:rPr>
                <w:rFonts w:cs="Arial"/>
                <w:spacing w:val="-3"/>
                <w:sz w:val="18"/>
                <w:szCs w:val="18"/>
              </w:rPr>
              <w:t>Compartir archivo con resultados y presentación</w:t>
            </w:r>
          </w:p>
        </w:tc>
        <w:tc>
          <w:tcPr>
            <w:tcW w:w="3954" w:type="dxa"/>
            <w:vAlign w:val="center"/>
          </w:tcPr>
          <w:p w14:paraId="758FA315" w14:textId="77777777" w:rsidR="00401761" w:rsidRPr="007F1B5A" w:rsidRDefault="007F1B5A" w:rsidP="00BF62E3">
            <w:pPr>
              <w:pStyle w:val="Prrafodelista"/>
              <w:numPr>
                <w:ilvl w:val="0"/>
                <w:numId w:val="49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06" w:hanging="306"/>
              <w:jc w:val="left"/>
              <w:rPr>
                <w:spacing w:val="-3"/>
                <w:sz w:val="18"/>
                <w:szCs w:val="18"/>
              </w:rPr>
            </w:pPr>
            <w:r w:rsidRPr="007F1B5A">
              <w:rPr>
                <w:spacing w:val="-3"/>
                <w:sz w:val="18"/>
                <w:szCs w:val="18"/>
              </w:rPr>
              <w:t>Acta de compromisos</w:t>
            </w:r>
          </w:p>
        </w:tc>
        <w:tc>
          <w:tcPr>
            <w:tcW w:w="3544" w:type="dxa"/>
            <w:vAlign w:val="center"/>
          </w:tcPr>
          <w:p w14:paraId="227065D3" w14:textId="77777777" w:rsidR="00401761" w:rsidRPr="007F1B5A" w:rsidRDefault="007F1B5A" w:rsidP="00BF62E3">
            <w:pPr>
              <w:pStyle w:val="Prrafodelista"/>
              <w:numPr>
                <w:ilvl w:val="0"/>
                <w:numId w:val="50"/>
              </w:numPr>
              <w:tabs>
                <w:tab w:val="left" w:pos="-720"/>
                <w:tab w:val="left" w:pos="0"/>
              </w:tabs>
              <w:suppressAutoHyphens/>
              <w:spacing w:line="240" w:lineRule="auto"/>
              <w:ind w:left="322" w:hanging="284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Presentación ajustada de acuerdo con los compromisos.</w:t>
            </w:r>
          </w:p>
        </w:tc>
        <w:tc>
          <w:tcPr>
            <w:tcW w:w="3119" w:type="dxa"/>
            <w:vAlign w:val="center"/>
          </w:tcPr>
          <w:p w14:paraId="4CFF199B" w14:textId="77777777" w:rsidR="00401761" w:rsidRPr="000E46AC" w:rsidRDefault="00401761" w:rsidP="00401761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</w:tc>
      </w:tr>
    </w:tbl>
    <w:p w14:paraId="448075FC" w14:textId="77777777" w:rsidR="00491526" w:rsidRDefault="00491526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0F3B1027" w14:textId="4283AC73" w:rsidR="00FF1934" w:rsidRDefault="00FF1934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507B9330" w14:textId="2FCA895B" w:rsidR="004062EF" w:rsidRDefault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080437A3" w14:textId="77777777" w:rsidR="004062EF" w:rsidRDefault="004062EF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8"/>
        <w:gridCol w:w="3947"/>
        <w:gridCol w:w="3514"/>
        <w:gridCol w:w="3134"/>
      </w:tblGrid>
      <w:tr w:rsidR="00FF1934" w14:paraId="6FCC226E" w14:textId="77777777" w:rsidTr="009F3B16">
        <w:tc>
          <w:tcPr>
            <w:tcW w:w="1748" w:type="dxa"/>
            <w:shd w:val="clear" w:color="auto" w:fill="A6A6A6" w:themeFill="background1" w:themeFillShade="A6"/>
            <w:vAlign w:val="center"/>
          </w:tcPr>
          <w:p w14:paraId="67E76635" w14:textId="77777777" w:rsidR="00FF1934" w:rsidRPr="00E15AB3" w:rsidRDefault="00FF193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ARCHIVO DE REFERENCIA</w:t>
            </w:r>
          </w:p>
        </w:tc>
        <w:tc>
          <w:tcPr>
            <w:tcW w:w="3947" w:type="dxa"/>
            <w:shd w:val="clear" w:color="auto" w:fill="A6A6A6" w:themeFill="background1" w:themeFillShade="A6"/>
            <w:vAlign w:val="center"/>
          </w:tcPr>
          <w:p w14:paraId="3348E861" w14:textId="77777777" w:rsidR="00FF1934" w:rsidRPr="00E15AB3" w:rsidRDefault="00FF193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DESCRIPCIÓN</w:t>
            </w:r>
          </w:p>
        </w:tc>
        <w:tc>
          <w:tcPr>
            <w:tcW w:w="3514" w:type="dxa"/>
            <w:shd w:val="clear" w:color="auto" w:fill="A6A6A6" w:themeFill="background1" w:themeFillShade="A6"/>
            <w:vAlign w:val="center"/>
          </w:tcPr>
          <w:p w14:paraId="0F07A503" w14:textId="77777777" w:rsidR="00FF1934" w:rsidRPr="00E15AB3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>OBLIGATORIO O EJEMPLO</w:t>
            </w:r>
          </w:p>
        </w:tc>
        <w:tc>
          <w:tcPr>
            <w:tcW w:w="3134" w:type="dxa"/>
            <w:shd w:val="clear" w:color="auto" w:fill="A6A6A6" w:themeFill="background1" w:themeFillShade="A6"/>
            <w:vAlign w:val="center"/>
          </w:tcPr>
          <w:p w14:paraId="33521A6A" w14:textId="77777777" w:rsidR="00FF1934" w:rsidRPr="00E15AB3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b/>
                <w:color w:val="000000" w:themeColor="text1"/>
                <w:spacing w:val="-3"/>
              </w:rPr>
            </w:pPr>
            <w:r>
              <w:rPr>
                <w:b/>
                <w:color w:val="000000" w:themeColor="text1"/>
                <w:spacing w:val="-3"/>
              </w:rPr>
              <w:t xml:space="preserve">PATRON EN EL NOMBRE </w:t>
            </w:r>
          </w:p>
        </w:tc>
      </w:tr>
      <w:tr w:rsidR="00FF1934" w14:paraId="1F274DEB" w14:textId="77777777" w:rsidTr="009F3B16">
        <w:tc>
          <w:tcPr>
            <w:tcW w:w="1748" w:type="dxa"/>
            <w:vAlign w:val="center"/>
          </w:tcPr>
          <w:p w14:paraId="0551D292" w14:textId="77777777" w:rsidR="00FF1934" w:rsidRPr="00CC7EBE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r w:rsidRPr="009F3B16">
              <w:rPr>
                <w:rFonts w:cs="Arial"/>
                <w:spacing w:val="-3"/>
                <w:sz w:val="18"/>
                <w:szCs w:val="18"/>
              </w:rPr>
              <w:t>Ejemplo presentación resultados V1.pptx</w:t>
            </w:r>
          </w:p>
        </w:tc>
        <w:tc>
          <w:tcPr>
            <w:tcW w:w="3947" w:type="dxa"/>
            <w:vAlign w:val="center"/>
          </w:tcPr>
          <w:p w14:paraId="2F07E137" w14:textId="77777777" w:rsidR="00FF1934" w:rsidRPr="00FF1934" w:rsidRDefault="00FF1934" w:rsidP="00FF1934">
            <w:pPr>
              <w:tabs>
                <w:tab w:val="left" w:pos="-720"/>
                <w:tab w:val="left" w:pos="246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Elaborar presentación con resultados</w:t>
            </w:r>
          </w:p>
        </w:tc>
        <w:tc>
          <w:tcPr>
            <w:tcW w:w="3514" w:type="dxa"/>
            <w:vAlign w:val="center"/>
          </w:tcPr>
          <w:p w14:paraId="5C57BAF8" w14:textId="77777777" w:rsidR="00FF1934" w:rsidRPr="00FF1934" w:rsidRDefault="009F3B16" w:rsidP="00FF1934">
            <w:pPr>
              <w:tabs>
                <w:tab w:val="left" w:pos="-720"/>
                <w:tab w:val="left" w:pos="27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2CAC9A94" w14:textId="77777777" w:rsidR="00FF1934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Presentación proyecciones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>/mm/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VX.pptx</w:t>
            </w:r>
          </w:p>
          <w:p w14:paraId="74B2FB7A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  <w:p w14:paraId="11665DC0" w14:textId="77777777" w:rsidR="009F3B16" w:rsidRPr="000E46AC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Donde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representa el día en números, mm el mes en números, 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en años, y X el número de versión.</w:t>
            </w:r>
          </w:p>
        </w:tc>
      </w:tr>
      <w:tr w:rsidR="00FF1934" w14:paraId="186C4C10" w14:textId="77777777" w:rsidTr="009F3B16">
        <w:tc>
          <w:tcPr>
            <w:tcW w:w="1748" w:type="dxa"/>
            <w:vAlign w:val="center"/>
          </w:tcPr>
          <w:p w14:paraId="41E4E891" w14:textId="77777777" w:rsidR="00FF1934" w:rsidRPr="00C345EC" w:rsidRDefault="009F3B16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 w:rsidRPr="009F3B16">
              <w:rPr>
                <w:spacing w:val="-3"/>
                <w:sz w:val="18"/>
                <w:szCs w:val="18"/>
              </w:rPr>
              <w:t>PROYECCIONES ABR-19 v7.xlsm</w:t>
            </w:r>
          </w:p>
        </w:tc>
        <w:tc>
          <w:tcPr>
            <w:tcW w:w="3947" w:type="dxa"/>
            <w:vAlign w:val="center"/>
          </w:tcPr>
          <w:p w14:paraId="05BAE55C" w14:textId="77777777" w:rsidR="00FF1934" w:rsidRPr="00FF1934" w:rsidRDefault="009F3B16" w:rsidP="00FF1934">
            <w:pPr>
              <w:tabs>
                <w:tab w:val="left" w:pos="-720"/>
                <w:tab w:val="left" w:pos="164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Excel ejemplo con los resultados de las proyecciones</w:t>
            </w:r>
          </w:p>
        </w:tc>
        <w:tc>
          <w:tcPr>
            <w:tcW w:w="3514" w:type="dxa"/>
            <w:vAlign w:val="center"/>
          </w:tcPr>
          <w:p w14:paraId="6DFDB65D" w14:textId="77777777" w:rsidR="00FF1934" w:rsidRPr="00FF1934" w:rsidRDefault="009F3B16" w:rsidP="00FF1934">
            <w:pPr>
              <w:tabs>
                <w:tab w:val="left" w:pos="-720"/>
                <w:tab w:val="left" w:pos="18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3949F39D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Base de datos</w:t>
            </w:r>
            <w:r>
              <w:rPr>
                <w:spacing w:val="-3"/>
                <w:sz w:val="18"/>
                <w:szCs w:val="18"/>
              </w:rPr>
              <w:t xml:space="preserve"> proyecciones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>/mm/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VX.</w:t>
            </w:r>
            <w:r>
              <w:rPr>
                <w:spacing w:val="-3"/>
                <w:sz w:val="18"/>
                <w:szCs w:val="18"/>
              </w:rPr>
              <w:t>xlsx</w:t>
            </w:r>
          </w:p>
          <w:p w14:paraId="6513A22D" w14:textId="77777777" w:rsidR="009F3B16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</w:p>
          <w:p w14:paraId="3D4197E0" w14:textId="77777777" w:rsidR="00FF1934" w:rsidRPr="000E46AC" w:rsidRDefault="009F3B16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Donde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representa el día en números, mm el mes en números, 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en años, y X el número de versión.</w:t>
            </w:r>
          </w:p>
        </w:tc>
      </w:tr>
      <w:tr w:rsidR="00FF1934" w14:paraId="3CB3D3A1" w14:textId="77777777" w:rsidTr="009F3B16">
        <w:tc>
          <w:tcPr>
            <w:tcW w:w="1748" w:type="dxa"/>
            <w:vAlign w:val="center"/>
          </w:tcPr>
          <w:p w14:paraId="0DAEB391" w14:textId="3C1DAE88" w:rsidR="00FF1934" w:rsidRPr="009A2E68" w:rsidRDefault="008E46C4" w:rsidP="009721D3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rFonts w:cs="Arial"/>
                <w:spacing w:val="-3"/>
                <w:sz w:val="18"/>
                <w:szCs w:val="18"/>
              </w:rPr>
            </w:pPr>
            <w:commentRangeStart w:id="3"/>
            <w:r>
              <w:rPr>
                <w:spacing w:val="-3"/>
                <w:sz w:val="18"/>
                <w:szCs w:val="18"/>
              </w:rPr>
              <w:t>Acta de compromisos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  <w:tc>
          <w:tcPr>
            <w:tcW w:w="3947" w:type="dxa"/>
            <w:vAlign w:val="center"/>
          </w:tcPr>
          <w:p w14:paraId="022B8C89" w14:textId="7F4E68E1" w:rsidR="00FF1934" w:rsidRPr="00FF1934" w:rsidRDefault="008E46C4" w:rsidP="00FF193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Archivo ejemplo con el acta de compromisos</w:t>
            </w:r>
          </w:p>
        </w:tc>
        <w:tc>
          <w:tcPr>
            <w:tcW w:w="3514" w:type="dxa"/>
            <w:vAlign w:val="center"/>
          </w:tcPr>
          <w:p w14:paraId="5BBB027D" w14:textId="16795BF5" w:rsidR="00FF1934" w:rsidRPr="00FF1934" w:rsidRDefault="008E46C4" w:rsidP="00FF193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EJEMPLO</w:t>
            </w:r>
          </w:p>
        </w:tc>
        <w:tc>
          <w:tcPr>
            <w:tcW w:w="3134" w:type="dxa"/>
            <w:vAlign w:val="center"/>
          </w:tcPr>
          <w:p w14:paraId="45B4B43E" w14:textId="77777777" w:rsidR="008E46C4" w:rsidRDefault="008E46C4" w:rsidP="008E46C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Acta presentación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>/mm/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VX.xlsx</w:t>
            </w:r>
          </w:p>
          <w:p w14:paraId="407378DA" w14:textId="77777777" w:rsidR="008E46C4" w:rsidRDefault="008E46C4" w:rsidP="008E46C4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jc w:val="left"/>
              <w:rPr>
                <w:spacing w:val="-3"/>
                <w:sz w:val="18"/>
                <w:szCs w:val="18"/>
              </w:rPr>
            </w:pPr>
          </w:p>
          <w:p w14:paraId="305B6163" w14:textId="1FAAA787" w:rsidR="00FF1934" w:rsidRPr="000E46AC" w:rsidRDefault="008E46C4" w:rsidP="004062EF">
            <w:pPr>
              <w:tabs>
                <w:tab w:val="left" w:pos="-720"/>
                <w:tab w:val="left" w:pos="0"/>
              </w:tabs>
              <w:suppressAutoHyphens/>
              <w:spacing w:line="240" w:lineRule="auto"/>
              <w:rPr>
                <w:spacing w:val="-3"/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 xml:space="preserve">Donde </w:t>
            </w:r>
            <w:proofErr w:type="spellStart"/>
            <w:r>
              <w:rPr>
                <w:spacing w:val="-3"/>
                <w:sz w:val="18"/>
                <w:szCs w:val="18"/>
              </w:rPr>
              <w:t>dd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representa el día en números, mm el mes en números, </w:t>
            </w:r>
            <w:proofErr w:type="spellStart"/>
            <w:r>
              <w:rPr>
                <w:spacing w:val="-3"/>
                <w:sz w:val="18"/>
                <w:szCs w:val="18"/>
              </w:rPr>
              <w:t>yyyy</w:t>
            </w:r>
            <w:proofErr w:type="spellEnd"/>
            <w:r>
              <w:rPr>
                <w:spacing w:val="-3"/>
                <w:sz w:val="18"/>
                <w:szCs w:val="18"/>
              </w:rPr>
              <w:t xml:space="preserve"> en años, y X el número de versión.</w:t>
            </w:r>
          </w:p>
        </w:tc>
      </w:tr>
    </w:tbl>
    <w:p w14:paraId="59CA97F6" w14:textId="77777777" w:rsidR="00FF1934" w:rsidRDefault="00FF1934">
      <w:pPr>
        <w:pStyle w:val="Textonotapie"/>
        <w:tabs>
          <w:tab w:val="left" w:pos="-720"/>
          <w:tab w:val="left" w:pos="0"/>
        </w:tabs>
        <w:suppressAutoHyphens/>
        <w:spacing w:line="240" w:lineRule="auto"/>
      </w:pPr>
    </w:p>
    <w:p w14:paraId="4C34955A" w14:textId="77777777" w:rsidR="00491526" w:rsidRDefault="00491526">
      <w:pPr>
        <w:tabs>
          <w:tab w:val="left" w:pos="-720"/>
          <w:tab w:val="left" w:pos="0"/>
        </w:tabs>
        <w:suppressAutoHyphens/>
        <w:spacing w:line="240" w:lineRule="auto"/>
      </w:pPr>
    </w:p>
    <w:p w14:paraId="1852877F" w14:textId="77777777" w:rsidR="00491526" w:rsidRDefault="00491526">
      <w:pPr>
        <w:tabs>
          <w:tab w:val="left" w:pos="-720"/>
          <w:tab w:val="left" w:pos="0"/>
        </w:tabs>
        <w:suppressAutoHyphens/>
        <w:spacing w:line="240" w:lineRule="auto"/>
      </w:pPr>
    </w:p>
    <w:p w14:paraId="3124D8E5" w14:textId="77777777" w:rsidR="00D74037" w:rsidRDefault="00491526">
      <w:pPr>
        <w:spacing w:line="240" w:lineRule="auto"/>
      </w:pPr>
      <w:r>
        <w:br w:type="page"/>
      </w:r>
    </w:p>
    <w:p w14:paraId="6DA1A726" w14:textId="77777777" w:rsidR="00491526" w:rsidRDefault="00491526">
      <w:pPr>
        <w:spacing w:line="240" w:lineRule="auto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0"/>
        <w:gridCol w:w="2590"/>
        <w:gridCol w:w="200"/>
        <w:gridCol w:w="2340"/>
      </w:tblGrid>
      <w:tr w:rsidR="00491526" w14:paraId="66B4DD5B" w14:textId="777777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2590" w:type="dxa"/>
            <w:vAlign w:val="bottom"/>
          </w:tcPr>
          <w:p w14:paraId="6D965476" w14:textId="77777777" w:rsidR="00491526" w:rsidRDefault="00491526">
            <w:pPr>
              <w:pStyle w:val="Textonotapie"/>
            </w:pPr>
            <w:r>
              <w:t>Elaborado por:</w:t>
            </w:r>
          </w:p>
        </w:tc>
        <w:tc>
          <w:tcPr>
            <w:tcW w:w="2590" w:type="dxa"/>
            <w:tcBorders>
              <w:bottom w:val="single" w:sz="4" w:space="0" w:color="auto"/>
            </w:tcBorders>
            <w:vAlign w:val="bottom"/>
          </w:tcPr>
          <w:p w14:paraId="3B333638" w14:textId="77777777" w:rsidR="00491526" w:rsidRDefault="00E50EAD">
            <w:pPr>
              <w:pStyle w:val="Textonotapie"/>
            </w:pPr>
            <w:r>
              <w:t>David Lozano</w:t>
            </w:r>
          </w:p>
        </w:tc>
        <w:tc>
          <w:tcPr>
            <w:tcW w:w="200" w:type="dxa"/>
          </w:tcPr>
          <w:p w14:paraId="36B3C5DB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9BA2F49" w14:textId="77777777" w:rsidR="00491526" w:rsidRDefault="00491526">
            <w:pPr>
              <w:pStyle w:val="Textonotapie"/>
            </w:pPr>
          </w:p>
        </w:tc>
      </w:tr>
      <w:tr w:rsidR="00491526" w14:paraId="15E4732E" w14:textId="77777777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590" w:type="dxa"/>
            <w:vAlign w:val="bottom"/>
          </w:tcPr>
          <w:p w14:paraId="439CE418" w14:textId="77777777" w:rsidR="00491526" w:rsidRDefault="00491526">
            <w:pPr>
              <w:pStyle w:val="Textonotapie"/>
            </w:pPr>
            <w:r>
              <w:t>Revisado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E7461B" w14:textId="77777777" w:rsidR="00491526" w:rsidRDefault="00E50EAD">
            <w:pPr>
              <w:pStyle w:val="Textonotapie"/>
            </w:pPr>
            <w:r>
              <w:t>Mauricio Hernández</w:t>
            </w:r>
          </w:p>
        </w:tc>
        <w:tc>
          <w:tcPr>
            <w:tcW w:w="200" w:type="dxa"/>
          </w:tcPr>
          <w:p w14:paraId="67796E65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88D0ACF" w14:textId="77777777" w:rsidR="00491526" w:rsidRDefault="00491526">
            <w:pPr>
              <w:pStyle w:val="Textonotapie"/>
            </w:pPr>
          </w:p>
        </w:tc>
      </w:tr>
      <w:tr w:rsidR="002407FE" w14:paraId="5D907509" w14:textId="77777777" w:rsidTr="003A7F7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590" w:type="dxa"/>
            <w:vAlign w:val="bottom"/>
          </w:tcPr>
          <w:p w14:paraId="7823663A" w14:textId="77777777" w:rsidR="002407FE" w:rsidRDefault="002407FE" w:rsidP="003A7F71">
            <w:pPr>
              <w:pStyle w:val="Textonotapie"/>
            </w:pPr>
            <w:r>
              <w:t>Revisado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15B9F5" w14:textId="77777777" w:rsidR="002407FE" w:rsidRDefault="002407FE" w:rsidP="002407FE">
            <w:pPr>
              <w:pStyle w:val="Textonotapie"/>
            </w:pPr>
            <w:r>
              <w:t>Mauricio Arango</w:t>
            </w:r>
          </w:p>
        </w:tc>
        <w:tc>
          <w:tcPr>
            <w:tcW w:w="200" w:type="dxa"/>
          </w:tcPr>
          <w:p w14:paraId="398B9B49" w14:textId="77777777" w:rsidR="002407FE" w:rsidRDefault="002407FE" w:rsidP="003A7F71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3BD10A99" w14:textId="77777777" w:rsidR="002407FE" w:rsidRDefault="002407FE" w:rsidP="003A7F71">
            <w:pPr>
              <w:pStyle w:val="Textonotapie"/>
            </w:pPr>
          </w:p>
        </w:tc>
      </w:tr>
      <w:tr w:rsidR="00491526" w14:paraId="72CE406E" w14:textId="77777777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590" w:type="dxa"/>
            <w:vAlign w:val="bottom"/>
          </w:tcPr>
          <w:p w14:paraId="09E6B1DD" w14:textId="77777777" w:rsidR="00491526" w:rsidRDefault="00491526">
            <w:pPr>
              <w:pStyle w:val="Textonotapie"/>
            </w:pPr>
            <w:r>
              <w:t>Aprobado por:</w:t>
            </w:r>
          </w:p>
        </w:tc>
        <w:tc>
          <w:tcPr>
            <w:tcW w:w="25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422BB9" w14:textId="77777777" w:rsidR="00491526" w:rsidRDefault="00491526">
            <w:pPr>
              <w:pStyle w:val="Textonotapie"/>
            </w:pPr>
            <w:r>
              <w:t>Alonso Pérez</w:t>
            </w:r>
          </w:p>
        </w:tc>
        <w:tc>
          <w:tcPr>
            <w:tcW w:w="200" w:type="dxa"/>
          </w:tcPr>
          <w:p w14:paraId="6F943A23" w14:textId="77777777" w:rsidR="00491526" w:rsidRDefault="00491526">
            <w:pPr>
              <w:pStyle w:val="Textonotapie"/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24873A24" w14:textId="77777777" w:rsidR="00491526" w:rsidRDefault="00491526">
            <w:pPr>
              <w:pStyle w:val="Textonotapie"/>
            </w:pPr>
          </w:p>
        </w:tc>
      </w:tr>
    </w:tbl>
    <w:p w14:paraId="6D8AB57E" w14:textId="77777777" w:rsidR="00491526" w:rsidRDefault="00491526"/>
    <w:p w14:paraId="7D619496" w14:textId="77777777" w:rsidR="00491526" w:rsidRDefault="00491526">
      <w:pPr>
        <w:pStyle w:val="Textonotapie"/>
      </w:pPr>
    </w:p>
    <w:p w14:paraId="238E3B66" w14:textId="77777777" w:rsidR="00491526" w:rsidRDefault="00491526">
      <w:pPr>
        <w:pStyle w:val="Textonotapie"/>
      </w:pPr>
    </w:p>
    <w:tbl>
      <w:tblPr>
        <w:tblW w:w="0" w:type="auto"/>
        <w:tblInd w:w="25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3960"/>
        <w:gridCol w:w="3780"/>
      </w:tblGrid>
      <w:tr w:rsidR="00491526" w14:paraId="0ACE260D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3960" w:type="dxa"/>
            <w:shd w:val="solid" w:color="000080" w:fill="FFFFFF"/>
          </w:tcPr>
          <w:p w14:paraId="22898A1A" w14:textId="77777777" w:rsidR="00491526" w:rsidRDefault="00491526">
            <w:pPr>
              <w:pStyle w:val="Textonotapi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PARA SU DISTRIBUCION</w:t>
            </w:r>
          </w:p>
        </w:tc>
        <w:tc>
          <w:tcPr>
            <w:tcW w:w="3780" w:type="dxa"/>
            <w:shd w:val="solid" w:color="000080" w:fill="FFFFFF"/>
          </w:tcPr>
          <w:p w14:paraId="1183DD51" w14:textId="77777777" w:rsidR="00491526" w:rsidRDefault="00491526">
            <w:pPr>
              <w:pStyle w:val="Textonotapie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PARA SU CUMPLIMIENTO</w:t>
            </w:r>
          </w:p>
        </w:tc>
      </w:tr>
      <w:tr w:rsidR="00491526" w14:paraId="14112817" w14:textId="77777777">
        <w:tblPrEx>
          <w:tblCellMar>
            <w:top w:w="0" w:type="dxa"/>
            <w:bottom w:w="0" w:type="dxa"/>
          </w:tblCellMar>
        </w:tblPrEx>
        <w:trPr>
          <w:trHeight w:val="3540"/>
        </w:trPr>
        <w:tc>
          <w:tcPr>
            <w:tcW w:w="3960" w:type="dxa"/>
          </w:tcPr>
          <w:p w14:paraId="219667FD" w14:textId="77777777" w:rsidR="00E50EAD" w:rsidRDefault="00E50EAD" w:rsidP="00E50EAD">
            <w:pPr>
              <w:pStyle w:val="Textonotapie"/>
              <w:ind w:left="360"/>
              <w:jc w:val="left"/>
              <w:rPr>
                <w:sz w:val="20"/>
              </w:rPr>
            </w:pPr>
          </w:p>
          <w:p w14:paraId="22200F48" w14:textId="77777777" w:rsidR="00491526" w:rsidRDefault="00491526" w:rsidP="00BF62E3">
            <w:pPr>
              <w:pStyle w:val="Textonotapie"/>
              <w:numPr>
                <w:ilvl w:val="0"/>
                <w:numId w:val="2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Técnico</w:t>
            </w:r>
            <w:r w:rsidR="00E50EAD">
              <w:rPr>
                <w:sz w:val="20"/>
              </w:rPr>
              <w:t>.</w:t>
            </w:r>
          </w:p>
          <w:p w14:paraId="42F703BD" w14:textId="77777777" w:rsidR="00491526" w:rsidRDefault="00E50EAD" w:rsidP="00BF62E3">
            <w:pPr>
              <w:pStyle w:val="Textonotapie"/>
              <w:numPr>
                <w:ilvl w:val="0"/>
                <w:numId w:val="1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Director del á</w:t>
            </w:r>
            <w:r w:rsidR="00491526">
              <w:rPr>
                <w:sz w:val="20"/>
              </w:rPr>
              <w:t>rea de Presupuest</w:t>
            </w:r>
            <w:r>
              <w:rPr>
                <w:sz w:val="20"/>
              </w:rPr>
              <w:t>os</w:t>
            </w:r>
            <w:r w:rsidR="00491526">
              <w:rPr>
                <w:sz w:val="20"/>
              </w:rPr>
              <w:t xml:space="preserve"> de Costos y Tiempos.</w:t>
            </w:r>
          </w:p>
          <w:p w14:paraId="1957478C" w14:textId="77777777" w:rsidR="00D93C54" w:rsidRDefault="00D93C54" w:rsidP="00BF62E3">
            <w:pPr>
              <w:pStyle w:val="Textonotapie"/>
              <w:numPr>
                <w:ilvl w:val="0"/>
                <w:numId w:val="4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de Información Técnica y Soporte</w:t>
            </w:r>
            <w:r w:rsidR="00E50EAD">
              <w:rPr>
                <w:sz w:val="20"/>
              </w:rPr>
              <w:t>.</w:t>
            </w:r>
          </w:p>
          <w:p w14:paraId="44609030" w14:textId="77777777" w:rsidR="00D93C54" w:rsidRDefault="00D93C54" w:rsidP="00BF62E3">
            <w:pPr>
              <w:pStyle w:val="Textonotapie"/>
              <w:numPr>
                <w:ilvl w:val="0"/>
                <w:numId w:val="1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Gerente General</w:t>
            </w:r>
            <w:r w:rsidR="00E50EAD">
              <w:rPr>
                <w:sz w:val="20"/>
              </w:rPr>
              <w:t>.</w:t>
            </w:r>
          </w:p>
        </w:tc>
        <w:tc>
          <w:tcPr>
            <w:tcW w:w="3780" w:type="dxa"/>
          </w:tcPr>
          <w:p w14:paraId="47886278" w14:textId="77777777" w:rsidR="00E50EAD" w:rsidRDefault="00E50EAD" w:rsidP="00E50EAD">
            <w:pPr>
              <w:pStyle w:val="Textonotapie"/>
              <w:ind w:left="360"/>
              <w:jc w:val="left"/>
              <w:rPr>
                <w:sz w:val="20"/>
              </w:rPr>
            </w:pPr>
          </w:p>
          <w:p w14:paraId="5636780C" w14:textId="77777777" w:rsidR="00E50EAD" w:rsidRDefault="00E50EAD" w:rsidP="00BF62E3">
            <w:pPr>
              <w:pStyle w:val="Textonotapie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Director del área de Presupuestos de Costos y Tiempos.</w:t>
            </w:r>
          </w:p>
          <w:p w14:paraId="02A85821" w14:textId="77777777" w:rsidR="00491526" w:rsidRDefault="00491526" w:rsidP="00BF62E3">
            <w:pPr>
              <w:pStyle w:val="Textonotapie"/>
              <w:numPr>
                <w:ilvl w:val="0"/>
                <w:numId w:val="3"/>
              </w:numPr>
              <w:jc w:val="left"/>
              <w:rPr>
                <w:sz w:val="20"/>
              </w:rPr>
            </w:pPr>
            <w:r>
              <w:rPr>
                <w:sz w:val="20"/>
              </w:rPr>
              <w:t>Profesionales de Presupuestación de Costos y Tiempos.</w:t>
            </w:r>
          </w:p>
          <w:p w14:paraId="0F498F75" w14:textId="77777777" w:rsidR="00491526" w:rsidRDefault="00491526">
            <w:pPr>
              <w:pStyle w:val="Textonotapie"/>
              <w:jc w:val="left"/>
              <w:rPr>
                <w:sz w:val="20"/>
              </w:rPr>
            </w:pPr>
          </w:p>
        </w:tc>
      </w:tr>
    </w:tbl>
    <w:p w14:paraId="713BC7C1" w14:textId="77777777" w:rsidR="00491526" w:rsidRDefault="00491526"/>
    <w:p w14:paraId="1D6B294E" w14:textId="77777777" w:rsidR="00491526" w:rsidRDefault="00491526">
      <w:pPr>
        <w:spacing w:line="240" w:lineRule="auto"/>
      </w:pPr>
    </w:p>
    <w:sectPr w:rsidR="00491526" w:rsidSect="00B01DF3">
      <w:pgSz w:w="15840" w:h="12240" w:orient="landscape" w:code="1"/>
      <w:pgMar w:top="1871" w:right="1644" w:bottom="1531" w:left="1843" w:header="1644" w:footer="1247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PROYECTO" w:date="2019-05-29T20:34:00Z" w:initials="P">
    <w:p w14:paraId="29432CFE" w14:textId="77777777" w:rsidR="008367A8" w:rsidRDefault="008367A8">
      <w:pPr>
        <w:pStyle w:val="Textocomentario"/>
      </w:pPr>
      <w:r>
        <w:rPr>
          <w:rStyle w:val="Refdecomentario"/>
        </w:rPr>
        <w:annotationRef/>
      </w:r>
      <w:r>
        <w:t>Acta con compromisos</w:t>
      </w:r>
    </w:p>
  </w:comment>
  <w:comment w:id="3" w:author="PROYECTO" w:date="2019-05-29T20:34:00Z" w:initials="P">
    <w:p w14:paraId="59BD5C0A" w14:textId="77777777" w:rsidR="008E46C4" w:rsidRDefault="008E46C4" w:rsidP="008E46C4">
      <w:pPr>
        <w:pStyle w:val="Textocomentario"/>
      </w:pPr>
      <w:r>
        <w:rPr>
          <w:rStyle w:val="Refdecomentario"/>
        </w:rPr>
        <w:annotationRef/>
      </w:r>
      <w:r>
        <w:t>Acta con compromisos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432CFE" w15:done="0"/>
  <w15:commentEx w15:paraId="59BD5C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432CFE" w16cid:durableId="20996B6A"/>
  <w16cid:commentId w16cid:paraId="59BD5C0A" w16cid:durableId="20996D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EDC1E" w14:textId="77777777" w:rsidR="00BF62E3" w:rsidRDefault="00BF62E3">
      <w:pPr>
        <w:spacing w:line="240" w:lineRule="auto"/>
      </w:pPr>
      <w:r>
        <w:separator/>
      </w:r>
    </w:p>
  </w:endnote>
  <w:endnote w:type="continuationSeparator" w:id="0">
    <w:p w14:paraId="70B79F5F" w14:textId="77777777" w:rsidR="00BF62E3" w:rsidRDefault="00BF6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0C58B" w14:textId="77777777" w:rsidR="00401761" w:rsidRPr="0005742D" w:rsidRDefault="00401761" w:rsidP="0005742D">
    <w:pPr>
      <w:pStyle w:val="Piedepgina"/>
      <w:rPr>
        <w:sz w:val="14"/>
        <w:szCs w:val="14"/>
      </w:rPr>
    </w:pPr>
    <w:r w:rsidRPr="00F67C78">
      <w:rPr>
        <w:snapToGrid w:val="0"/>
        <w:sz w:val="14"/>
        <w:szCs w:val="14"/>
        <w:highlight w:val="yellow"/>
        <w:lang w:eastAsia="es-ES"/>
      </w:rPr>
      <w:fldChar w:fldCharType="begin"/>
    </w:r>
    <w:r w:rsidRPr="00F67C78">
      <w:rPr>
        <w:snapToGrid w:val="0"/>
        <w:sz w:val="14"/>
        <w:szCs w:val="14"/>
        <w:highlight w:val="yellow"/>
        <w:lang w:eastAsia="es-ES"/>
      </w:rPr>
      <w:instrText xml:space="preserve"> FILENAME \p </w:instrText>
    </w:r>
    <w:r w:rsidRPr="00F67C78">
      <w:rPr>
        <w:snapToGrid w:val="0"/>
        <w:sz w:val="14"/>
        <w:szCs w:val="14"/>
        <w:highlight w:val="yellow"/>
        <w:lang w:eastAsia="es-ES"/>
      </w:rPr>
      <w:fldChar w:fldCharType="separate"/>
    </w:r>
    <w:r w:rsidRPr="00F67C78">
      <w:rPr>
        <w:noProof/>
        <w:snapToGrid w:val="0"/>
        <w:sz w:val="14"/>
        <w:szCs w:val="14"/>
        <w:highlight w:val="yellow"/>
        <w:lang w:eastAsia="es-ES"/>
      </w:rPr>
      <w:t>Z:\SISTEMA CALIDAD-FUENTES\PRXXXXXXXXXX.doc</w:t>
    </w:r>
    <w:r w:rsidRPr="00F67C78">
      <w:rPr>
        <w:snapToGrid w:val="0"/>
        <w:sz w:val="14"/>
        <w:szCs w:val="14"/>
        <w:highlight w:val="yellow"/>
        <w:lang w:eastAsia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A6E7C" w14:textId="77777777" w:rsidR="00BF62E3" w:rsidRDefault="00BF62E3">
      <w:pPr>
        <w:spacing w:line="240" w:lineRule="auto"/>
      </w:pPr>
      <w:r>
        <w:separator/>
      </w:r>
    </w:p>
  </w:footnote>
  <w:footnote w:type="continuationSeparator" w:id="0">
    <w:p w14:paraId="5C2CE908" w14:textId="77777777" w:rsidR="00BF62E3" w:rsidRDefault="00BF6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70"/>
      <w:gridCol w:w="2091"/>
      <w:gridCol w:w="2268"/>
      <w:gridCol w:w="1842"/>
      <w:gridCol w:w="1418"/>
    </w:tblGrid>
    <w:tr w:rsidR="00401761" w14:paraId="71ADD348" w14:textId="77777777">
      <w:tblPrEx>
        <w:tblCellMar>
          <w:top w:w="0" w:type="dxa"/>
          <w:bottom w:w="0" w:type="dxa"/>
        </w:tblCellMar>
      </w:tblPrEx>
      <w:trPr>
        <w:cantSplit/>
        <w:trHeight w:hRule="exact" w:val="567"/>
      </w:trPr>
      <w:tc>
        <w:tcPr>
          <w:tcW w:w="1170" w:type="dxa"/>
          <w:vMerge w:val="restart"/>
          <w:tcBorders>
            <w:top w:val="double" w:sz="4" w:space="0" w:color="808080"/>
            <w:left w:val="double" w:sz="4" w:space="0" w:color="808080"/>
            <w:right w:val="nil"/>
          </w:tcBorders>
        </w:tcPr>
        <w:p w14:paraId="4B743F33" w14:textId="77777777" w:rsidR="00401761" w:rsidRDefault="00401761">
          <w:pPr>
            <w:pStyle w:val="Encabezado"/>
            <w:ind w:left="200"/>
          </w:pPr>
          <w:r>
            <w:rPr>
              <w:noProof/>
            </w:rPr>
            <w:drawing>
              <wp:anchor distT="0" distB="0" distL="114300" distR="114300" simplePos="0" relativeHeight="251660800" behindDoc="0" locked="0" layoutInCell="0" allowOverlap="1" wp14:anchorId="39FD457B" wp14:editId="445F4571">
                <wp:simplePos x="0" y="0"/>
                <wp:positionH relativeFrom="column">
                  <wp:posOffset>45085</wp:posOffset>
                </wp:positionH>
                <wp:positionV relativeFrom="paragraph">
                  <wp:posOffset>91440</wp:posOffset>
                </wp:positionV>
                <wp:extent cx="647700" cy="544195"/>
                <wp:effectExtent l="0" t="0" r="0" b="0"/>
                <wp:wrapTopAndBottom/>
                <wp:docPr id="79" name="Imagen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01" w:type="dxa"/>
          <w:gridSpan w:val="3"/>
          <w:tcBorders>
            <w:top w:val="doub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pct60" w:color="auto" w:fill="FFFFFF"/>
          <w:vAlign w:val="center"/>
        </w:tcPr>
        <w:p w14:paraId="45A961BE" w14:textId="77777777" w:rsidR="00401761" w:rsidRDefault="00401761">
          <w:pPr>
            <w:pStyle w:val="Encabezado"/>
            <w:ind w:left="-70" w:firstLine="70"/>
            <w:jc w:val="center"/>
            <w:rPr>
              <w:b/>
              <w:color w:val="FFFFFF"/>
            </w:rPr>
          </w:pPr>
          <w:proofErr w:type="gramStart"/>
          <w:r>
            <w:rPr>
              <w:b/>
              <w:color w:val="FFFFFF"/>
            </w:rPr>
            <w:t>COPIA  CONTROLADA</w:t>
          </w:r>
          <w:proofErr w:type="gramEnd"/>
        </w:p>
      </w:tc>
      <w:tc>
        <w:tcPr>
          <w:tcW w:w="1418" w:type="dxa"/>
          <w:vMerge w:val="restart"/>
          <w:tcBorders>
            <w:top w:val="double" w:sz="4" w:space="0" w:color="808080"/>
            <w:left w:val="nil"/>
            <w:bottom w:val="nil"/>
            <w:right w:val="double" w:sz="4" w:space="0" w:color="808080"/>
          </w:tcBorders>
          <w:vAlign w:val="center"/>
        </w:tcPr>
        <w:p w14:paraId="0E17842D" w14:textId="77777777" w:rsidR="00401761" w:rsidRPr="00665CBE" w:rsidRDefault="00401761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r>
            <w:rPr>
              <w:b w:val="0"/>
              <w:sz w:val="18"/>
              <w:lang w:val="es-CO"/>
            </w:rPr>
            <w:t>XXXXXX</w:t>
          </w:r>
        </w:p>
        <w:p w14:paraId="37367722" w14:textId="77777777" w:rsidR="00401761" w:rsidRPr="00665CBE" w:rsidRDefault="00401761" w:rsidP="00665CBE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proofErr w:type="gramStart"/>
          <w:r>
            <w:rPr>
              <w:b w:val="0"/>
              <w:sz w:val="18"/>
              <w:lang w:val="es-CO"/>
            </w:rPr>
            <w:t>Edición  01</w:t>
          </w:r>
          <w:proofErr w:type="gramEnd"/>
        </w:p>
        <w:p w14:paraId="3F852373" w14:textId="77777777" w:rsidR="00401761" w:rsidRDefault="00401761" w:rsidP="00A36F09">
          <w:pPr>
            <w:pStyle w:val="Encabezado"/>
            <w:ind w:left="15"/>
            <w:rPr>
              <w:b/>
            </w:rPr>
          </w:pPr>
          <w:r>
            <w:t>XXXXXXX</w:t>
          </w:r>
        </w:p>
      </w:tc>
    </w:tr>
    <w:tr w:rsidR="00401761" w14:paraId="240956E0" w14:textId="77777777">
      <w:tblPrEx>
        <w:tblCellMar>
          <w:top w:w="0" w:type="dxa"/>
          <w:bottom w:w="0" w:type="dxa"/>
        </w:tblCellMar>
      </w:tblPrEx>
      <w:trPr>
        <w:cantSplit/>
        <w:trHeight w:hRule="exact" w:val="200"/>
      </w:trPr>
      <w:tc>
        <w:tcPr>
          <w:tcW w:w="1170" w:type="dxa"/>
          <w:vMerge/>
          <w:tcBorders>
            <w:left w:val="double" w:sz="4" w:space="0" w:color="808080"/>
            <w:bottom w:val="nil"/>
            <w:right w:val="nil"/>
          </w:tcBorders>
        </w:tcPr>
        <w:p w14:paraId="348F6F90" w14:textId="77777777" w:rsidR="00401761" w:rsidRDefault="00401761">
          <w:pPr>
            <w:pStyle w:val="Encabezado"/>
            <w:ind w:right="20"/>
            <w:jc w:val="center"/>
          </w:pPr>
        </w:p>
      </w:tc>
      <w:tc>
        <w:tcPr>
          <w:tcW w:w="2091" w:type="dxa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</w:tcPr>
        <w:p w14:paraId="7DB7AB45" w14:textId="77777777" w:rsidR="00401761" w:rsidRDefault="00401761">
          <w:pPr>
            <w:pStyle w:val="Encabezado"/>
            <w:tabs>
              <w:tab w:val="center" w:pos="3530"/>
            </w:tabs>
            <w:rPr>
              <w:i/>
            </w:rPr>
          </w:pPr>
          <w:r>
            <w:rPr>
              <w:i/>
            </w:rPr>
            <w:t>Elaboró:</w:t>
          </w:r>
        </w:p>
        <w:p w14:paraId="0A326C9B" w14:textId="77777777" w:rsidR="00401761" w:rsidRDefault="00401761">
          <w:pPr>
            <w:pStyle w:val="Encabezado"/>
            <w:tabs>
              <w:tab w:val="center" w:pos="3530"/>
            </w:tabs>
          </w:pPr>
          <w:r>
            <w:t>Área de Analítica</w:t>
          </w:r>
        </w:p>
      </w:tc>
      <w:tc>
        <w:tcPr>
          <w:tcW w:w="2268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4B7D3792" w14:textId="77777777" w:rsidR="00401761" w:rsidRDefault="00401761">
          <w:pPr>
            <w:pStyle w:val="Encabezado"/>
            <w:ind w:right="-150"/>
            <w:rPr>
              <w:i/>
            </w:rPr>
          </w:pPr>
          <w:r>
            <w:rPr>
              <w:i/>
            </w:rPr>
            <w:t>Revisó:</w:t>
          </w:r>
        </w:p>
        <w:p w14:paraId="1DC9BDE6" w14:textId="77777777" w:rsidR="00401761" w:rsidRDefault="00401761" w:rsidP="00665CBE">
          <w:pPr>
            <w:pStyle w:val="Encabezado"/>
          </w:pPr>
        </w:p>
      </w:tc>
      <w:tc>
        <w:tcPr>
          <w:tcW w:w="1842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5F86DC92" w14:textId="77777777" w:rsidR="00401761" w:rsidRDefault="00401761">
          <w:pPr>
            <w:pStyle w:val="Encabezado"/>
            <w:rPr>
              <w:i/>
            </w:rPr>
          </w:pPr>
          <w:r>
            <w:rPr>
              <w:i/>
            </w:rPr>
            <w:t>Aprobó:</w:t>
          </w:r>
        </w:p>
        <w:p w14:paraId="53C8B9D6" w14:textId="77777777" w:rsidR="00401761" w:rsidRDefault="00401761" w:rsidP="00665CBE">
          <w:pPr>
            <w:pStyle w:val="Encabezado"/>
          </w:pPr>
        </w:p>
      </w:tc>
      <w:tc>
        <w:tcPr>
          <w:tcW w:w="1418" w:type="dxa"/>
          <w:vMerge/>
          <w:tcBorders>
            <w:top w:val="nil"/>
            <w:left w:val="nil"/>
            <w:bottom w:val="nil"/>
            <w:right w:val="double" w:sz="4" w:space="0" w:color="808080"/>
          </w:tcBorders>
        </w:tcPr>
        <w:p w14:paraId="568E16B1" w14:textId="77777777" w:rsidR="00401761" w:rsidRDefault="00401761">
          <w:pPr>
            <w:pStyle w:val="Encabezado"/>
            <w:ind w:left="-158" w:firstLine="158"/>
            <w:rPr>
              <w:sz w:val="20"/>
            </w:rPr>
          </w:pPr>
        </w:p>
      </w:tc>
    </w:tr>
    <w:tr w:rsidR="00401761" w14:paraId="4311AAC7" w14:textId="77777777">
      <w:tblPrEx>
        <w:tblCellMar>
          <w:top w:w="0" w:type="dxa"/>
          <w:bottom w:w="0" w:type="dxa"/>
        </w:tblCellMar>
      </w:tblPrEx>
      <w:trPr>
        <w:cantSplit/>
        <w:trHeight w:val="230"/>
      </w:trPr>
      <w:tc>
        <w:tcPr>
          <w:tcW w:w="1170" w:type="dxa"/>
          <w:vMerge/>
          <w:tcBorders>
            <w:top w:val="nil"/>
            <w:left w:val="double" w:sz="4" w:space="0" w:color="808080"/>
            <w:bottom w:val="double" w:sz="4" w:space="0" w:color="808080"/>
            <w:right w:val="single" w:sz="4" w:space="0" w:color="808080"/>
          </w:tcBorders>
        </w:tcPr>
        <w:p w14:paraId="1556894C" w14:textId="77777777" w:rsidR="00401761" w:rsidRDefault="00401761">
          <w:pPr>
            <w:pStyle w:val="Encabezado"/>
            <w:ind w:right="20"/>
            <w:jc w:val="center"/>
            <w:rPr>
              <w:sz w:val="20"/>
            </w:rPr>
          </w:pPr>
        </w:p>
      </w:tc>
      <w:tc>
        <w:tcPr>
          <w:tcW w:w="2091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33DDEBBF" w14:textId="77777777" w:rsidR="00401761" w:rsidRDefault="00401761">
          <w:pPr>
            <w:pStyle w:val="Encabezado"/>
          </w:pPr>
        </w:p>
      </w:tc>
      <w:tc>
        <w:tcPr>
          <w:tcW w:w="2268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63A9CEA2" w14:textId="77777777" w:rsidR="00401761" w:rsidRDefault="00401761">
          <w:pPr>
            <w:pStyle w:val="Encabezado"/>
          </w:pPr>
        </w:p>
      </w:tc>
      <w:tc>
        <w:tcPr>
          <w:tcW w:w="1842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04690B4D" w14:textId="77777777" w:rsidR="00401761" w:rsidRDefault="00401761">
          <w:pPr>
            <w:pStyle w:val="Encabezado"/>
          </w:pPr>
        </w:p>
      </w:tc>
      <w:tc>
        <w:tcPr>
          <w:tcW w:w="1418" w:type="dxa"/>
          <w:vMerge/>
          <w:tcBorders>
            <w:top w:val="nil"/>
            <w:left w:val="nil"/>
            <w:bottom w:val="double" w:sz="4" w:space="0" w:color="808080"/>
            <w:right w:val="double" w:sz="4" w:space="0" w:color="808080"/>
          </w:tcBorders>
          <w:vAlign w:val="center"/>
        </w:tcPr>
        <w:p w14:paraId="4CE33268" w14:textId="77777777" w:rsidR="00401761" w:rsidRDefault="00401761">
          <w:pPr>
            <w:pStyle w:val="Encabezado"/>
            <w:jc w:val="center"/>
          </w:pPr>
        </w:p>
      </w:tc>
    </w:tr>
  </w:tbl>
  <w:p w14:paraId="17D17CD2" w14:textId="77777777" w:rsidR="00401761" w:rsidRDefault="00401761" w:rsidP="009267B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83"/>
      <w:gridCol w:w="2743"/>
      <w:gridCol w:w="2410"/>
      <w:gridCol w:w="3685"/>
      <w:gridCol w:w="2127"/>
    </w:tblGrid>
    <w:tr w:rsidR="00401761" w14:paraId="02B48DDA" w14:textId="77777777" w:rsidTr="008E46C4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1283" w:type="dxa"/>
          <w:vMerge w:val="restart"/>
          <w:tcBorders>
            <w:top w:val="double" w:sz="4" w:space="0" w:color="808080"/>
            <w:left w:val="double" w:sz="4" w:space="0" w:color="808080"/>
            <w:right w:val="nil"/>
          </w:tcBorders>
        </w:tcPr>
        <w:p w14:paraId="6ADA3223" w14:textId="77777777" w:rsidR="00401761" w:rsidRDefault="00401761">
          <w:pPr>
            <w:pStyle w:val="Encabezado"/>
            <w:ind w:left="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0" allowOverlap="1" wp14:anchorId="2BCFC797" wp14:editId="5D28B150">
                    <wp:simplePos x="0" y="0"/>
                    <wp:positionH relativeFrom="column">
                      <wp:posOffset>72390</wp:posOffset>
                    </wp:positionH>
                    <wp:positionV relativeFrom="paragraph">
                      <wp:posOffset>163830</wp:posOffset>
                    </wp:positionV>
                    <wp:extent cx="701675" cy="457200"/>
                    <wp:effectExtent l="0" t="0" r="0" b="0"/>
                    <wp:wrapSquare wrapText="bothSides"/>
                    <wp:docPr id="6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675" cy="457200"/>
                              <a:chOff x="2215" y="727"/>
                              <a:chExt cx="1105" cy="865"/>
                            </a:xfrm>
                          </wpg:grpSpPr>
                          <wps:wsp>
                            <wps:cNvPr id="7" name="Freeform 46"/>
                            <wps:cNvSpPr>
                              <a:spLocks/>
                            </wps:cNvSpPr>
                            <wps:spPr bwMode="auto">
                              <a:xfrm rot="350218">
                                <a:off x="2625" y="1051"/>
                                <a:ext cx="39" cy="38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38 h 38"/>
                                  <a:gd name="T2" fmla="*/ 39 w 39"/>
                                  <a:gd name="T3" fmla="*/ 24 h 38"/>
                                  <a:gd name="T4" fmla="*/ 12 w 39"/>
                                  <a:gd name="T5" fmla="*/ 0 h 38"/>
                                  <a:gd name="T6" fmla="*/ 0 w 39"/>
                                  <a:gd name="T7" fmla="*/ 38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" h="38">
                                    <a:moveTo>
                                      <a:pt x="0" y="38"/>
                                    </a:moveTo>
                                    <a:lnTo>
                                      <a:pt x="39" y="2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0" y="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15" y="727"/>
                                <a:ext cx="1105" cy="865"/>
                                <a:chOff x="2218" y="727"/>
                                <a:chExt cx="1105" cy="8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18" y="1124"/>
                                  <a:ext cx="1105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0" name="Line 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60" y="1220"/>
                                  <a:ext cx="65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5" y="741"/>
                                  <a:ext cx="120" cy="3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00" y="1035"/>
                                  <a:ext cx="60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397" y="741"/>
                                  <a:ext cx="111" cy="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462" y="918"/>
                                  <a:ext cx="40" cy="1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8" y="919"/>
                                  <a:ext cx="4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57" y="1076"/>
                                  <a:ext cx="60" cy="1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20" y="741"/>
                                  <a:ext cx="175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16" y="778"/>
                                  <a:ext cx="1" cy="2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2" y="985"/>
                                  <a:ext cx="1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749"/>
                                  <a:ext cx="18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45" y="1037"/>
                                  <a:ext cx="16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1" y="984"/>
                                  <a:ext cx="1" cy="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55" y="799"/>
                                  <a:ext cx="15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7" y="754"/>
                                  <a:ext cx="1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4" y="749"/>
                                  <a:ext cx="1" cy="2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6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56" y="1047"/>
                                  <a:ext cx="5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9" y="905"/>
                                  <a:ext cx="1" cy="1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56" y="753"/>
                                  <a:ext cx="15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21" y="780"/>
                                  <a:ext cx="1" cy="1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40" y="912"/>
                                  <a:ext cx="50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065">
                                  <a:solidFill>
                                    <a:srgbClr val="582C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Freeform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4" y="751"/>
                                  <a:ext cx="67" cy="31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1 h 13"/>
                                    <a:gd name="T2" fmla="*/ 20 w 28"/>
                                    <a:gd name="T3" fmla="*/ 1 h 13"/>
                                    <a:gd name="T4" fmla="*/ 27 w 28"/>
                                    <a:gd name="T5" fmla="*/ 2 h 13"/>
                                    <a:gd name="T6" fmla="*/ 28 w 28"/>
                                    <a:gd name="T7" fmla="*/ 6 h 13"/>
                                    <a:gd name="T8" fmla="*/ 28 w 28"/>
                                    <a:gd name="T9" fmla="*/ 13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" h="13">
                                      <a:moveTo>
                                        <a:pt x="0" y="1"/>
                                      </a:moveTo>
                                      <a:cubicBezTo>
                                        <a:pt x="8" y="0"/>
                                        <a:pt x="16" y="0"/>
                                        <a:pt x="20" y="1"/>
                                      </a:cubicBezTo>
                                      <a:cubicBezTo>
                                        <a:pt x="24" y="1"/>
                                        <a:pt x="26" y="1"/>
                                        <a:pt x="27" y="2"/>
                                      </a:cubicBezTo>
                                      <a:cubicBezTo>
                                        <a:pt x="28" y="3"/>
                                        <a:pt x="28" y="4"/>
                                        <a:pt x="28" y="6"/>
                                      </a:cubicBezTo>
                                      <a:cubicBezTo>
                                        <a:pt x="28" y="8"/>
                                        <a:pt x="28" y="12"/>
                                        <a:pt x="28" y="1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69" y="866"/>
                                  <a:ext cx="52" cy="49"/>
                                </a:xfrm>
                                <a:custGeom>
                                  <a:avLst/>
                                  <a:gdLst>
                                    <a:gd name="T0" fmla="*/ 22 w 22"/>
                                    <a:gd name="T1" fmla="*/ 0 h 20"/>
                                    <a:gd name="T2" fmla="*/ 22 w 22"/>
                                    <a:gd name="T3" fmla="*/ 11 h 20"/>
                                    <a:gd name="T4" fmla="*/ 21 w 22"/>
                                    <a:gd name="T5" fmla="*/ 18 h 20"/>
                                    <a:gd name="T6" fmla="*/ 16 w 22"/>
                                    <a:gd name="T7" fmla="*/ 20 h 20"/>
                                    <a:gd name="T8" fmla="*/ 0 w 22"/>
                                    <a:gd name="T9" fmla="*/ 19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" h="20">
                                      <a:moveTo>
                                        <a:pt x="22" y="0"/>
                                      </a:moveTo>
                                      <a:cubicBezTo>
                                        <a:pt x="22" y="2"/>
                                        <a:pt x="22" y="8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22" y="17"/>
                                        <a:pt x="21" y="18"/>
                                      </a:cubicBezTo>
                                      <a:cubicBezTo>
                                        <a:pt x="20" y="20"/>
                                        <a:pt x="20" y="19"/>
                                        <a:pt x="16" y="20"/>
                                      </a:cubicBezTo>
                                      <a:cubicBezTo>
                                        <a:pt x="13" y="20"/>
                                        <a:pt x="4" y="19"/>
                                        <a:pt x="0" y="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20" y="1234"/>
                                  <a:ext cx="123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6" y="984"/>
                                  <a:ext cx="46" cy="53"/>
                                </a:xfrm>
                                <a:custGeom>
                                  <a:avLst/>
                                  <a:gdLst>
                                    <a:gd name="T0" fmla="*/ 19 w 19"/>
                                    <a:gd name="T1" fmla="*/ 22 h 22"/>
                                    <a:gd name="T2" fmla="*/ 8 w 19"/>
                                    <a:gd name="T3" fmla="*/ 22 h 22"/>
                                    <a:gd name="T4" fmla="*/ 1 w 19"/>
                                    <a:gd name="T5" fmla="*/ 21 h 22"/>
                                    <a:gd name="T6" fmla="*/ 0 w 19"/>
                                    <a:gd name="T7" fmla="*/ 16 h 22"/>
                                    <a:gd name="T8" fmla="*/ 0 w 19"/>
                                    <a:gd name="T9" fmla="*/ 0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" h="22">
                                      <a:moveTo>
                                        <a:pt x="19" y="22"/>
                                      </a:moveTo>
                                      <a:cubicBezTo>
                                        <a:pt x="17" y="22"/>
                                        <a:pt x="11" y="22"/>
                                        <a:pt x="8" y="22"/>
                                      </a:cubicBezTo>
                                      <a:cubicBezTo>
                                        <a:pt x="5" y="22"/>
                                        <a:pt x="3" y="22"/>
                                        <a:pt x="1" y="21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6"/>
                                      </a:cubicBezTo>
                                      <a:cubicBezTo>
                                        <a:pt x="0" y="13"/>
                                        <a:pt x="0" y="3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16" y="749"/>
                                  <a:ext cx="41" cy="50"/>
                                </a:xfrm>
                                <a:custGeom>
                                  <a:avLst/>
                                  <a:gdLst>
                                    <a:gd name="T0" fmla="*/ 0 w 17"/>
                                    <a:gd name="T1" fmla="*/ 21 h 21"/>
                                    <a:gd name="T2" fmla="*/ 0 w 17"/>
                                    <a:gd name="T3" fmla="*/ 8 h 21"/>
                                    <a:gd name="T4" fmla="*/ 1 w 17"/>
                                    <a:gd name="T5" fmla="*/ 1 h 21"/>
                                    <a:gd name="T6" fmla="*/ 6 w 17"/>
                                    <a:gd name="T7" fmla="*/ 0 h 21"/>
                                    <a:gd name="T8" fmla="*/ 17 w 17"/>
                                    <a:gd name="T9" fmla="*/ 0 h 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" h="21">
                                      <a:moveTo>
                                        <a:pt x="0" y="21"/>
                                      </a:moveTo>
                                      <a:cubicBezTo>
                                        <a:pt x="0" y="19"/>
                                        <a:pt x="0" y="11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2"/>
                                        <a:pt x="1" y="1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4" y="0"/>
                                        <a:pt x="17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065" cap="flat">
                                  <a:solidFill>
                                    <a:srgbClr val="582C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6" y="734"/>
                                  <a:ext cx="123" cy="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69" y="1052"/>
                                  <a:ext cx="151" cy="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065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34" y="1052"/>
                                  <a:ext cx="124" cy="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7" y="727"/>
                                  <a:ext cx="124" cy="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 cap="rnd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2C0C8B" id="Group 45" o:spid="_x0000_s1026" style="position:absolute;margin-left:5.7pt;margin-top:12.9pt;width:55.25pt;height:36pt;z-index:251659776" coordorigin="2215,727" coordsize="1105,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" o:allowincell="f">
                    <v:shape id="Freeform 46" o:spid="_x0000_s1027" style="position:absolute;left:2625;top:1051;width:39;height:38;rotation:382531fd;visibility:visible;mso-wrap-style:square;v-text-anchor:top" coordsize="39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" path="m,38l39,24,12,,,38xe" stroked="f">
                      <v:path arrowok="t" o:connecttype="custom" o:connectlocs="0,38;39,24;12,0;0,38" o:connectangles="0,0,0,0"/>
                    </v:shape>
                    <v:group id="Group 47" o:spid="_x0000_s1028" style="position:absolute;left:2215;top:727;width:1105;height:865" coordorigin="2218,727" coordsize="1105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8" o:spid="_x0000_s1029" type="#_x0000_t75" style="position:absolute;left:2218;top:1124;width:1105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">
                        <v:imagedata r:id="rId2" o:title=""/>
                      </v:shape>
                      <v:line id="Line 49" o:spid="_x0000_s1030" style="position:absolute;flip:y;visibility:visible;mso-wrap-style:square" from="2560,1220" to="2625,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" strokecolor="#582c00" strokeweight=".95pt"/>
                      <v:line id="Line 50" o:spid="_x0000_s1031" style="position:absolute;visibility:visible;mso-wrap-style:square" from="2505,741" to="2625,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" strokecolor="#582c00" strokeweight=".95pt"/>
                      <v:line id="Line 51" o:spid="_x0000_s1032" style="position:absolute;flip:y;visibility:visible;mso-wrap-style:square" from="2400,1035" to="2460,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" strokecolor="#582c00" strokeweight=".95pt"/>
                      <v:line id="Line 52" o:spid="_x0000_s1033" style="position:absolute;flip:y;visibility:visible;mso-wrap-style:square" from="2397,741" to="2508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" strokecolor="#582c00" strokeweight=".95pt"/>
                      <v:line id="Line 53" o:spid="_x0000_s1034" style="position:absolute;flip:y;visibility:visible;mso-wrap-style:square" from="2462,918" to="2502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" strokecolor="#582c00" strokeweight=".95pt"/>
                      <v:line id="Line 54" o:spid="_x0000_s1035" style="position:absolute;visibility:visible;mso-wrap-style:square" from="2498,919" to="2543,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" strokecolor="#582c00" strokeweight=".95pt"/>
                      <v:line id="Line 55" o:spid="_x0000_s1036" style="position:absolute;flip:x;visibility:visible;mso-wrap-style:square" from="2557,1076" to="2617,1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" strokecolor="#582c00" strokeweight=".95pt"/>
                      <v:line id="Line 56" o:spid="_x0000_s1037" style="position:absolute;flip:y;visibility:visible;mso-wrap-style:square" from="2620,741" to="2795,1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" strokecolor="#582c00" strokeweight=".95pt"/>
                      <v:line id="Line 57" o:spid="_x0000_s1038" style="position:absolute;visibility:visible;mso-wrap-style:square" from="2816,778" to="2817,1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" strokecolor="#582c00" strokeweight=".95pt"/>
                      <v:line id="Line 58" o:spid="_x0000_s1039" style="position:absolute;visibility:visible;mso-wrap-style:square" from="2852,985" to="3011,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" strokecolor="#582c00" strokeweight=".95pt"/>
                      <v:line id="Line 59" o:spid="_x0000_s1040" style="position:absolute;visibility:visible;mso-wrap-style:square" from="2835,749" to="3017,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" strokecolor="#582c00" strokeweight=".95pt"/>
                      <v:line id="Line 60" o:spid="_x0000_s1041" style="position:absolute;visibility:visible;mso-wrap-style:square" from="2845,1037" to="3010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" strokecolor="#582c00" strokeweight=".95pt"/>
                      <v:line id="Line 61" o:spid="_x0000_s1042" style="position:absolute;visibility:visible;mso-wrap-style:square" from="3011,984" to="3012,1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" strokecolor="#582c00" strokeweight=".95pt"/>
                      <v:line id="Line 62" o:spid="_x0000_s1043" style="position:absolute;visibility:visible;mso-wrap-style:square" from="2855,799" to="3012,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" strokecolor="#582c00" strokeweight=".95pt"/>
                      <v:line id="Line 63" o:spid="_x0000_s1044" style="position:absolute;visibility:visible;mso-wrap-style:square" from="3017,754" to="3018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AHYwwAAANsAAAAPAAAAZHJzL2Rvd25yZXYueG1sRI/BasMw&#10;EETvhf6D2EJujWynhO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G9AB2MMAAADbAAAADwAA&#10;AAAAAAAAAAAAAAAHAgAAZHJzL2Rvd25yZXYueG1sUEsFBgAAAAADAAMAtwAAAPcCAAAAAA==&#10;" strokecolor="#582c00" strokeweight=".95pt"/>
                      <v:line id="Line 64" o:spid="_x0000_s1045" style="position:absolute;visibility:visible;mso-wrap-style:square" from="2254,749" to="2255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KRDwwAAANsAAAAPAAAAZHJzL2Rvd25yZXYueG1sRI/BasMw&#10;EETvhf6D2EJujWyHhu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dJykQ8MAAADbAAAADwAA&#10;AAAAAAAAAAAAAAAHAgAAZHJzL2Rvd25yZXYueG1sUEsFBgAAAAADAAMAtwAAAPcCAAAAAA==&#10;" strokecolor="#582c00" strokeweight=".95pt"/>
                      <v:line id="Line 65" o:spid="_x0000_s1046" style="position:absolute;flip:y;visibility:visible;mso-wrap-style:square" from="2256,1047" to="2310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" strokecolor="#582c00" strokeweight=".95pt"/>
                      <v:line id="Line 66" o:spid="_x0000_s1047" style="position:absolute;visibility:visible;mso-wrap-style:square" from="2309,905" to="2310,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" strokecolor="#582c00" strokeweight=".95pt"/>
                      <v:line id="Line 67" o:spid="_x0000_s1048" style="position:absolute;visibility:visible;mso-wrap-style:square" from="2256,753" to="2407,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" strokecolor="#582c00" strokeweight=".95pt"/>
                      <v:line id="Line 68" o:spid="_x0000_s1049" style="position:absolute;visibility:visible;mso-wrap-style:square" from="2421,780" to="2422,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" strokecolor="#582c00" strokeweight=".95pt"/>
                      <v:line id="Line 69" o:spid="_x0000_s1050" style="position:absolute;visibility:visible;mso-wrap-style:square" from="2340,912" to="2390,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" strokecolor="#582c00" strokeweight=".95pt"/>
                      <v:shape id="Freeform 70" o:spid="_x0000_s1051" style="position:absolute;left:2354;top:751;width:67;height:31;visibility:visible;mso-wrap-style:square;v-text-anchor:top" coordsize="2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" path="m,1c8,,16,,20,1v4,,6,,7,1c28,3,28,4,28,6v,2,,6,,7e" filled="f" strokecolor="#582c00" strokeweight=".95pt">
                        <v:path arrowok="t" o:connecttype="custom" o:connectlocs="0,2;48,2;65,5;67,14;67,31" o:connectangles="0,0,0,0,0"/>
                      </v:shape>
                      <v:shape id="Freeform 71" o:spid="_x0000_s1052" style="position:absolute;left:2369;top:866;width:52;height:49;visibility:visible;mso-wrap-style:square;v-text-anchor:top" coordsize="2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" path="m22,v,2,,8,,11c22,15,22,17,21,18v-1,2,-1,1,-5,2c13,20,4,19,,19e" filled="f" strokecolor="#582c00" strokeweight=".95pt">
                        <v:path arrowok="t" o:connecttype="custom" o:connectlocs="52,0;52,27;50,44;38,49;0,47" o:connectangles="0,0,0,0,0"/>
                      </v:shape>
                      <v:rect id="Rectangle 72" o:spid="_x0000_s1053" style="position:absolute;left:2520;top:1234;width:123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" strokecolor="white" strokeweight=".2pt">
                        <v:stroke endcap="round"/>
                      </v:rect>
                      <v:shape id="Freeform 73" o:spid="_x0000_s1054" style="position:absolute;left:2816;top:984;width:46;height:53;visibility:visible;mso-wrap-style:square;v-text-anchor:top" coordsize="19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" path="m19,22v-2,,-8,,-11,c5,22,3,22,1,21,,19,,19,,16,,13,,3,,e" filled="f" strokecolor="#582c00" strokeweight=".95pt">
                        <v:path arrowok="t" o:connecttype="custom" o:connectlocs="46,53;19,53;2,51;0,39;0,0" o:connectangles="0,0,0,0,0"/>
                      </v:shape>
                      <v:shape id="Freeform 74" o:spid="_x0000_s1055" style="position:absolute;left:2816;top:749;width:41;height:50;visibility:visible;mso-wrap-style:square;v-text-anchor:top" coordsize="1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" path="m,21c,19,,11,,8,,5,,2,1,1,3,,3,,6,v2,,8,,11,e" filled="f" strokecolor="#582c00" strokeweight=".95pt">
                        <v:path arrowok="t" o:connecttype="custom" o:connectlocs="0,50;0,19;2,2;14,0;41,0" o:connectangles="0,0,0,0,0"/>
                      </v:shape>
                      <v:rect id="Rectangle 75" o:spid="_x0000_s1056" style="position:absolute;left:2436;top:734;width:123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" strokecolor="white" strokeweight=".2pt">
                        <v:stroke endcap="round"/>
                      </v:rect>
                      <v:rect id="Rectangle 76" o:spid="_x0000_s1057" style="position:absolute;left:2369;top:1052;width:151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" strokecolor="white" strokeweight=".95pt">
                        <v:stroke endcap="round"/>
                      </v:rect>
                      <v:rect id="Rectangle 77" o:spid="_x0000_s1058" style="position:absolute;left:2534;top:1052;width:12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" strokecolor="white" strokeweight=".2pt">
                        <v:stroke endcap="round"/>
                      </v:rect>
                      <v:rect id="Rectangle 78" o:spid="_x0000_s1059" style="position:absolute;left:2677;top:727;width:124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" strokecolor="white" strokeweight=".25pt">
                        <v:stroke endcap="round"/>
                      </v:rect>
                    </v:group>
                    <w10:wrap type="squar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7D273282" wp14:editId="63C9AD5F">
                    <wp:simplePos x="0" y="0"/>
                    <wp:positionH relativeFrom="column">
                      <wp:posOffset>291465</wp:posOffset>
                    </wp:positionH>
                    <wp:positionV relativeFrom="paragraph">
                      <wp:posOffset>315595</wp:posOffset>
                    </wp:positionV>
                    <wp:extent cx="11430" cy="635"/>
                    <wp:effectExtent l="0" t="0" r="0" b="0"/>
                    <wp:wrapSquare wrapText="bothSides"/>
                    <wp:docPr id="5" name="Lin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1430" cy="635"/>
                            </a:xfrm>
                            <a:prstGeom prst="line">
                              <a:avLst/>
                            </a:prstGeom>
                            <a:noFill/>
                            <a:ln w="12065">
                              <a:solidFill>
                                <a:srgbClr val="582C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B71D67B" id="Line 4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95pt,24.85pt" to="23.8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" o:allowincell="f" strokecolor="#582c00" strokeweight=".95pt">
                    <w10:wrap type="squar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4B0CF100" wp14:editId="4A865E86">
                    <wp:simplePos x="0" y="0"/>
                    <wp:positionH relativeFrom="column">
                      <wp:posOffset>320675</wp:posOffset>
                    </wp:positionH>
                    <wp:positionV relativeFrom="paragraph">
                      <wp:posOffset>95885</wp:posOffset>
                    </wp:positionV>
                    <wp:extent cx="82550" cy="8890"/>
                    <wp:effectExtent l="0" t="0" r="0" b="0"/>
                    <wp:wrapSquare wrapText="bothSides"/>
                    <wp:docPr id="4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2550" cy="8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DD3FAC0" id="Rectangle 44" o:spid="_x0000_s1026" style="position:absolute;margin-left:25.25pt;margin-top:7.55pt;width:6.5pt;height: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1FE50622" wp14:editId="30291CD2">
                    <wp:simplePos x="0" y="0"/>
                    <wp:positionH relativeFrom="column">
                      <wp:posOffset>237490</wp:posOffset>
                    </wp:positionH>
                    <wp:positionV relativeFrom="paragraph">
                      <wp:posOffset>302260</wp:posOffset>
                    </wp:positionV>
                    <wp:extent cx="81915" cy="8890"/>
                    <wp:effectExtent l="0" t="0" r="0" b="0"/>
                    <wp:wrapSquare wrapText="bothSides"/>
                    <wp:docPr id="3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8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50DC32A" id="Rectangle 43" o:spid="_x0000_s1026" style="position:absolute;margin-left:18.7pt;margin-top:23.8pt;width:6.45pt;height: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0" allowOverlap="1" wp14:anchorId="34436F4B" wp14:editId="1A116345">
                    <wp:simplePos x="0" y="0"/>
                    <wp:positionH relativeFrom="column">
                      <wp:posOffset>175260</wp:posOffset>
                    </wp:positionH>
                    <wp:positionV relativeFrom="paragraph">
                      <wp:posOffset>99060</wp:posOffset>
                    </wp:positionV>
                    <wp:extent cx="81915" cy="5715"/>
                    <wp:effectExtent l="0" t="0" r="0" b="0"/>
                    <wp:wrapSquare wrapText="bothSides"/>
                    <wp:docPr id="2" name="Rectangle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57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022102" id="Rectangle 41" o:spid="_x0000_s1026" style="position:absolute;margin-left:13.8pt;margin-top:7.8pt;width:6.45pt;height: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" o:allowincell="f" stroked="f">
                    <w10:wrap type="squar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0" allowOverlap="1" wp14:anchorId="281A0B6F" wp14:editId="0A35721A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417830</wp:posOffset>
                    </wp:positionV>
                    <wp:extent cx="81915" cy="4445"/>
                    <wp:effectExtent l="0" t="0" r="0" b="0"/>
                    <wp:wrapSquare wrapText="bothSides"/>
                    <wp:docPr id="1" name="Rectangl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" cy="4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8258D0" id="Rectangle 40" o:spid="_x0000_s1026" style="position:absolute;margin-left:18pt;margin-top:32.9pt;width:6.45pt;height: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" o:allowincell="f" stroked="f">
                    <w10:wrap type="square"/>
                  </v:rect>
                </w:pict>
              </mc:Fallback>
            </mc:AlternateContent>
          </w:r>
        </w:p>
        <w:p w14:paraId="4FC25A01" w14:textId="77777777" w:rsidR="00401761" w:rsidRDefault="00401761">
          <w:pPr>
            <w:pStyle w:val="Encabezado"/>
            <w:ind w:left="20"/>
          </w:pPr>
        </w:p>
        <w:p w14:paraId="6E03CAC7" w14:textId="77777777" w:rsidR="00401761" w:rsidRDefault="00401761">
          <w:pPr>
            <w:pStyle w:val="Encabezado"/>
            <w:ind w:left="20"/>
          </w:pPr>
        </w:p>
        <w:p w14:paraId="22871C25" w14:textId="77777777" w:rsidR="00401761" w:rsidRDefault="00401761">
          <w:pPr>
            <w:pStyle w:val="Encabezado"/>
            <w:ind w:left="20"/>
          </w:pPr>
        </w:p>
        <w:p w14:paraId="344F87FE" w14:textId="77777777" w:rsidR="00401761" w:rsidRDefault="00401761">
          <w:pPr>
            <w:pStyle w:val="Encabezado"/>
            <w:ind w:left="20"/>
          </w:pPr>
        </w:p>
        <w:p w14:paraId="6A20D8DD" w14:textId="77777777" w:rsidR="00401761" w:rsidRDefault="00401761">
          <w:pPr>
            <w:pStyle w:val="Encabezado"/>
            <w:ind w:left="20"/>
          </w:pPr>
        </w:p>
      </w:tc>
      <w:tc>
        <w:tcPr>
          <w:tcW w:w="8838" w:type="dxa"/>
          <w:gridSpan w:val="3"/>
          <w:tcBorders>
            <w:top w:val="doub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14:paraId="092C7BF7" w14:textId="77777777" w:rsidR="00401761" w:rsidRDefault="00401761">
          <w:pPr>
            <w:pStyle w:val="Encabezado2"/>
            <w:rPr>
              <w:b w:val="0"/>
            </w:rPr>
          </w:pPr>
          <w:r w:rsidRPr="00F67C78">
            <w:t>PROCEDIMIENTO PROYECCIÓN DE VARIABLES DE NEGOCIO</w:t>
          </w:r>
        </w:p>
      </w:tc>
      <w:tc>
        <w:tcPr>
          <w:tcW w:w="2127" w:type="dxa"/>
          <w:vMerge w:val="restart"/>
          <w:tcBorders>
            <w:top w:val="double" w:sz="4" w:space="0" w:color="808080"/>
            <w:left w:val="nil"/>
            <w:bottom w:val="nil"/>
            <w:right w:val="double" w:sz="4" w:space="0" w:color="808080"/>
          </w:tcBorders>
        </w:tcPr>
        <w:p w14:paraId="0A9C78DE" w14:textId="77777777" w:rsidR="00401761" w:rsidRDefault="00401761">
          <w:pPr>
            <w:pStyle w:val="Encabezado"/>
          </w:pPr>
        </w:p>
        <w:p w14:paraId="2FD590BA" w14:textId="77777777" w:rsidR="00401761" w:rsidRDefault="00401761">
          <w:pPr>
            <w:pStyle w:val="Encabezado"/>
          </w:pPr>
          <w:r>
            <w:t>XXXXX</w:t>
          </w:r>
        </w:p>
        <w:p w14:paraId="2F1DEC43" w14:textId="77777777" w:rsidR="00401761" w:rsidRPr="00665CBE" w:rsidRDefault="00401761" w:rsidP="00A36F09">
          <w:pPr>
            <w:pStyle w:val="Ttulo4"/>
            <w:spacing w:line="240" w:lineRule="auto"/>
            <w:ind w:left="15"/>
            <w:jc w:val="both"/>
            <w:rPr>
              <w:b w:val="0"/>
              <w:sz w:val="18"/>
              <w:lang w:val="es-CO"/>
            </w:rPr>
          </w:pPr>
          <w:proofErr w:type="gramStart"/>
          <w:r>
            <w:rPr>
              <w:b w:val="0"/>
              <w:sz w:val="18"/>
              <w:lang w:val="es-CO"/>
            </w:rPr>
            <w:t>Edición  01</w:t>
          </w:r>
          <w:proofErr w:type="gramEnd"/>
        </w:p>
        <w:p w14:paraId="29FDA520" w14:textId="77777777" w:rsidR="00401761" w:rsidRDefault="00401761" w:rsidP="00A36F09">
          <w:pPr>
            <w:pStyle w:val="Encabezado"/>
            <w:jc w:val="left"/>
            <w:rPr>
              <w:b/>
            </w:rPr>
          </w:pPr>
          <w:r>
            <w:t>XXXXX</w:t>
          </w:r>
        </w:p>
      </w:tc>
    </w:tr>
    <w:tr w:rsidR="00401761" w14:paraId="07250988" w14:textId="77777777" w:rsidTr="008E46C4">
      <w:tblPrEx>
        <w:tblCellMar>
          <w:top w:w="0" w:type="dxa"/>
          <w:bottom w:w="0" w:type="dxa"/>
        </w:tblCellMar>
      </w:tblPrEx>
      <w:trPr>
        <w:cantSplit/>
        <w:trHeight w:hRule="exact" w:val="378"/>
      </w:trPr>
      <w:tc>
        <w:tcPr>
          <w:tcW w:w="1283" w:type="dxa"/>
          <w:vMerge/>
          <w:tcBorders>
            <w:left w:val="double" w:sz="4" w:space="0" w:color="808080"/>
            <w:bottom w:val="nil"/>
            <w:right w:val="nil"/>
          </w:tcBorders>
        </w:tcPr>
        <w:p w14:paraId="63B293C6" w14:textId="77777777" w:rsidR="00401761" w:rsidRDefault="00401761">
          <w:pPr>
            <w:pStyle w:val="Encabezado"/>
            <w:ind w:right="20"/>
          </w:pPr>
        </w:p>
      </w:tc>
      <w:tc>
        <w:tcPr>
          <w:tcW w:w="2743" w:type="dxa"/>
          <w:vMerge w:val="restart"/>
          <w:tcBorders>
            <w:top w:val="single" w:sz="4" w:space="0" w:color="808080"/>
            <w:left w:val="single" w:sz="4" w:space="0" w:color="808080"/>
            <w:right w:val="single" w:sz="4" w:space="0" w:color="808080"/>
          </w:tcBorders>
        </w:tcPr>
        <w:p w14:paraId="54DBF9E2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Elaboró:</w:t>
          </w:r>
        </w:p>
        <w:p w14:paraId="160E339D" w14:textId="77777777" w:rsidR="00401761" w:rsidRDefault="00401761" w:rsidP="00A36F09">
          <w:pPr>
            <w:pStyle w:val="Encabezado4"/>
            <w:rPr>
              <w:b/>
            </w:rPr>
          </w:pPr>
          <w:r>
            <w:t>Área de analítica</w:t>
          </w:r>
        </w:p>
      </w:tc>
      <w:tc>
        <w:tcPr>
          <w:tcW w:w="2410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39DEBFB7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Revisó:</w:t>
          </w:r>
        </w:p>
        <w:p w14:paraId="316D935E" w14:textId="77777777" w:rsidR="00401761" w:rsidRDefault="00401761" w:rsidP="00665CBE">
          <w:pPr>
            <w:pStyle w:val="Encabezado4"/>
          </w:pPr>
        </w:p>
      </w:tc>
      <w:tc>
        <w:tcPr>
          <w:tcW w:w="3685" w:type="dxa"/>
          <w:vMerge w:val="restart"/>
          <w:tcBorders>
            <w:top w:val="single" w:sz="4" w:space="0" w:color="808080"/>
            <w:left w:val="nil"/>
            <w:right w:val="single" w:sz="4" w:space="0" w:color="808080"/>
          </w:tcBorders>
        </w:tcPr>
        <w:p w14:paraId="53BB465A" w14:textId="77777777" w:rsidR="00401761" w:rsidRDefault="00401761">
          <w:pPr>
            <w:pStyle w:val="Encabezado4"/>
            <w:rPr>
              <w:i/>
            </w:rPr>
          </w:pPr>
          <w:r>
            <w:rPr>
              <w:i/>
            </w:rPr>
            <w:t>Aprobó:</w:t>
          </w:r>
        </w:p>
        <w:p w14:paraId="5286D64B" w14:textId="77777777" w:rsidR="00401761" w:rsidRDefault="00401761" w:rsidP="00665CBE">
          <w:pPr>
            <w:pStyle w:val="Encabezado4"/>
            <w:rPr>
              <w:b/>
            </w:rPr>
          </w:pPr>
        </w:p>
      </w:tc>
      <w:tc>
        <w:tcPr>
          <w:tcW w:w="2127" w:type="dxa"/>
          <w:vMerge/>
          <w:tcBorders>
            <w:top w:val="nil"/>
            <w:left w:val="nil"/>
            <w:bottom w:val="single" w:sz="4" w:space="0" w:color="808080"/>
            <w:right w:val="double" w:sz="4" w:space="0" w:color="808080"/>
          </w:tcBorders>
        </w:tcPr>
        <w:p w14:paraId="19D7CECB" w14:textId="77777777" w:rsidR="00401761" w:rsidRDefault="00401761">
          <w:pPr>
            <w:pStyle w:val="Encabezado"/>
            <w:ind w:left="-158" w:firstLine="158"/>
          </w:pPr>
        </w:p>
      </w:tc>
    </w:tr>
    <w:tr w:rsidR="00401761" w14:paraId="0341B4C0" w14:textId="77777777" w:rsidTr="008E46C4">
      <w:tblPrEx>
        <w:tblCellMar>
          <w:top w:w="0" w:type="dxa"/>
          <w:bottom w:w="0" w:type="dxa"/>
        </w:tblCellMar>
      </w:tblPrEx>
      <w:trPr>
        <w:cantSplit/>
        <w:trHeight w:hRule="exact" w:val="277"/>
      </w:trPr>
      <w:tc>
        <w:tcPr>
          <w:tcW w:w="1283" w:type="dxa"/>
          <w:vMerge/>
          <w:tcBorders>
            <w:top w:val="nil"/>
            <w:left w:val="double" w:sz="4" w:space="0" w:color="808080"/>
            <w:bottom w:val="double" w:sz="4" w:space="0" w:color="808080"/>
            <w:right w:val="single" w:sz="4" w:space="0" w:color="808080"/>
          </w:tcBorders>
        </w:tcPr>
        <w:p w14:paraId="32EB5A55" w14:textId="77777777" w:rsidR="00401761" w:rsidRDefault="00401761">
          <w:pPr>
            <w:pStyle w:val="Encabezado"/>
            <w:ind w:right="20"/>
          </w:pPr>
        </w:p>
      </w:tc>
      <w:tc>
        <w:tcPr>
          <w:tcW w:w="2743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09F54400" w14:textId="77777777" w:rsidR="00401761" w:rsidRDefault="00401761">
          <w:pPr>
            <w:pStyle w:val="Encabezado"/>
          </w:pPr>
        </w:p>
      </w:tc>
      <w:tc>
        <w:tcPr>
          <w:tcW w:w="2410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213E74AA" w14:textId="77777777" w:rsidR="00401761" w:rsidRDefault="00401761">
          <w:pPr>
            <w:pStyle w:val="Encabezado"/>
          </w:pPr>
        </w:p>
      </w:tc>
      <w:tc>
        <w:tcPr>
          <w:tcW w:w="3685" w:type="dxa"/>
          <w:vMerge/>
          <w:tcBorders>
            <w:left w:val="nil"/>
            <w:bottom w:val="double" w:sz="4" w:space="0" w:color="808080"/>
            <w:right w:val="single" w:sz="4" w:space="0" w:color="808080"/>
          </w:tcBorders>
        </w:tcPr>
        <w:p w14:paraId="740E6E3A" w14:textId="77777777" w:rsidR="00401761" w:rsidRDefault="00401761">
          <w:pPr>
            <w:pStyle w:val="Encabezado"/>
          </w:pPr>
        </w:p>
      </w:tc>
      <w:tc>
        <w:tcPr>
          <w:tcW w:w="2127" w:type="dxa"/>
          <w:tcBorders>
            <w:top w:val="single" w:sz="4" w:space="0" w:color="808080"/>
            <w:left w:val="nil"/>
            <w:bottom w:val="double" w:sz="4" w:space="0" w:color="808080"/>
            <w:right w:val="double" w:sz="4" w:space="0" w:color="808080"/>
          </w:tcBorders>
          <w:vAlign w:val="center"/>
        </w:tcPr>
        <w:p w14:paraId="68A7AA6B" w14:textId="77777777" w:rsidR="00401761" w:rsidRDefault="00401761">
          <w:pPr>
            <w:pStyle w:val="Encabezado"/>
            <w:jc w:val="center"/>
            <w:rPr>
              <w:rStyle w:val="Nmerodepgina"/>
            </w:rPr>
          </w:pPr>
          <w:r>
            <w:rPr>
              <w:rStyle w:val="Nmerodepgina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25</w:t>
          </w:r>
          <w:r>
            <w:rPr>
              <w:rStyle w:val="Nmerodepgina"/>
            </w:rPr>
            <w:fldChar w:fldCharType="end"/>
          </w:r>
        </w:p>
      </w:tc>
    </w:tr>
  </w:tbl>
  <w:p w14:paraId="0ABFD01E" w14:textId="77777777" w:rsidR="00401761" w:rsidRDefault="004017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4860"/>
    <w:multiLevelType w:val="hybridMultilevel"/>
    <w:tmpl w:val="3956E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A4A42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929FE"/>
    <w:multiLevelType w:val="hybridMultilevel"/>
    <w:tmpl w:val="B246C1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03E2B"/>
    <w:multiLevelType w:val="hybridMultilevel"/>
    <w:tmpl w:val="74508B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4BDE"/>
    <w:multiLevelType w:val="hybridMultilevel"/>
    <w:tmpl w:val="C478B2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07DDE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F10AD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17F"/>
    <w:multiLevelType w:val="hybridMultilevel"/>
    <w:tmpl w:val="69C07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CB0C4E"/>
    <w:multiLevelType w:val="hybridMultilevel"/>
    <w:tmpl w:val="0888CC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2B65ED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F5D5A81"/>
    <w:multiLevelType w:val="hybridMultilevel"/>
    <w:tmpl w:val="9E688CD8"/>
    <w:lvl w:ilvl="0" w:tplc="D32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F77D3E"/>
    <w:multiLevelType w:val="hybridMultilevel"/>
    <w:tmpl w:val="68B8B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A4CBD"/>
    <w:multiLevelType w:val="hybridMultilevel"/>
    <w:tmpl w:val="BCC464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26CB7"/>
    <w:multiLevelType w:val="hybridMultilevel"/>
    <w:tmpl w:val="401E3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B5D88"/>
    <w:multiLevelType w:val="hybridMultilevel"/>
    <w:tmpl w:val="B9604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F66FF"/>
    <w:multiLevelType w:val="hybridMultilevel"/>
    <w:tmpl w:val="0888CC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B6D6D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354C6650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11B6B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A796108"/>
    <w:multiLevelType w:val="hybridMultilevel"/>
    <w:tmpl w:val="6ABC4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4711E"/>
    <w:multiLevelType w:val="hybridMultilevel"/>
    <w:tmpl w:val="D99E24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7D59"/>
    <w:multiLevelType w:val="hybridMultilevel"/>
    <w:tmpl w:val="21DC4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9209A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48937143"/>
    <w:multiLevelType w:val="hybridMultilevel"/>
    <w:tmpl w:val="4CF0E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B3838"/>
    <w:multiLevelType w:val="hybridMultilevel"/>
    <w:tmpl w:val="BE30A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A5582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1805CD2"/>
    <w:multiLevelType w:val="multilevel"/>
    <w:tmpl w:val="F2F2D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7" w15:restartNumberingAfterBreak="0">
    <w:nsid w:val="51D63C34"/>
    <w:multiLevelType w:val="hybridMultilevel"/>
    <w:tmpl w:val="B686D0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B5AB3"/>
    <w:multiLevelType w:val="hybridMultilevel"/>
    <w:tmpl w:val="9FA03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E5458B"/>
    <w:multiLevelType w:val="hybridMultilevel"/>
    <w:tmpl w:val="49DE45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C047E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7453F20"/>
    <w:multiLevelType w:val="hybridMultilevel"/>
    <w:tmpl w:val="584CE2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023D2"/>
    <w:multiLevelType w:val="multilevel"/>
    <w:tmpl w:val="DFC06C5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5B895CB6"/>
    <w:multiLevelType w:val="hybridMultilevel"/>
    <w:tmpl w:val="15F6B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D3520"/>
    <w:multiLevelType w:val="hybridMultilevel"/>
    <w:tmpl w:val="401E3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362AF"/>
    <w:multiLevelType w:val="hybridMultilevel"/>
    <w:tmpl w:val="219255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BC40F3"/>
    <w:multiLevelType w:val="hybridMultilevel"/>
    <w:tmpl w:val="26B41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9D4371"/>
    <w:multiLevelType w:val="hybridMultilevel"/>
    <w:tmpl w:val="92486B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026CF0"/>
    <w:multiLevelType w:val="hybridMultilevel"/>
    <w:tmpl w:val="F7924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964F12"/>
    <w:multiLevelType w:val="hybridMultilevel"/>
    <w:tmpl w:val="4726F8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B83829"/>
    <w:multiLevelType w:val="hybridMultilevel"/>
    <w:tmpl w:val="BE30A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31EC1"/>
    <w:multiLevelType w:val="hybridMultilevel"/>
    <w:tmpl w:val="8674AA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9491D"/>
    <w:multiLevelType w:val="hybridMultilevel"/>
    <w:tmpl w:val="3956EA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E83BBA"/>
    <w:multiLevelType w:val="hybridMultilevel"/>
    <w:tmpl w:val="8BE2CB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770C43"/>
    <w:multiLevelType w:val="hybridMultilevel"/>
    <w:tmpl w:val="D2BAC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66DB7"/>
    <w:multiLevelType w:val="hybridMultilevel"/>
    <w:tmpl w:val="5C6884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2437D7"/>
    <w:multiLevelType w:val="hybridMultilevel"/>
    <w:tmpl w:val="EA4E6D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F238E5"/>
    <w:multiLevelType w:val="singleLevel"/>
    <w:tmpl w:val="80E8A45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 w15:restartNumberingAfterBreak="0">
    <w:nsid w:val="7CD8333F"/>
    <w:multiLevelType w:val="hybridMultilevel"/>
    <w:tmpl w:val="26B419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0703A5"/>
    <w:multiLevelType w:val="hybridMultilevel"/>
    <w:tmpl w:val="EC3EBC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9"/>
  </w:num>
  <w:num w:numId="3">
    <w:abstractNumId w:val="47"/>
  </w:num>
  <w:num w:numId="4">
    <w:abstractNumId w:val="18"/>
  </w:num>
  <w:num w:numId="5">
    <w:abstractNumId w:val="10"/>
  </w:num>
  <w:num w:numId="6">
    <w:abstractNumId w:val="32"/>
  </w:num>
  <w:num w:numId="7">
    <w:abstractNumId w:val="7"/>
  </w:num>
  <w:num w:numId="8">
    <w:abstractNumId w:val="22"/>
  </w:num>
  <w:num w:numId="9">
    <w:abstractNumId w:val="25"/>
  </w:num>
  <w:num w:numId="10">
    <w:abstractNumId w:val="16"/>
  </w:num>
  <w:num w:numId="11">
    <w:abstractNumId w:val="26"/>
  </w:num>
  <w:num w:numId="12">
    <w:abstractNumId w:val="14"/>
  </w:num>
  <w:num w:numId="13">
    <w:abstractNumId w:val="0"/>
  </w:num>
  <w:num w:numId="14">
    <w:abstractNumId w:val="42"/>
  </w:num>
  <w:num w:numId="15">
    <w:abstractNumId w:val="3"/>
  </w:num>
  <w:num w:numId="16">
    <w:abstractNumId w:val="39"/>
  </w:num>
  <w:num w:numId="17">
    <w:abstractNumId w:val="27"/>
  </w:num>
  <w:num w:numId="18">
    <w:abstractNumId w:val="28"/>
  </w:num>
  <w:num w:numId="19">
    <w:abstractNumId w:val="31"/>
  </w:num>
  <w:num w:numId="20">
    <w:abstractNumId w:val="2"/>
  </w:num>
  <w:num w:numId="21">
    <w:abstractNumId w:val="23"/>
  </w:num>
  <w:num w:numId="22">
    <w:abstractNumId w:val="35"/>
  </w:num>
  <w:num w:numId="23">
    <w:abstractNumId w:val="11"/>
  </w:num>
  <w:num w:numId="24">
    <w:abstractNumId w:val="4"/>
  </w:num>
  <w:num w:numId="25">
    <w:abstractNumId w:val="37"/>
  </w:num>
  <w:num w:numId="26">
    <w:abstractNumId w:val="12"/>
  </w:num>
  <w:num w:numId="27">
    <w:abstractNumId w:val="1"/>
  </w:num>
  <w:num w:numId="28">
    <w:abstractNumId w:val="6"/>
  </w:num>
  <w:num w:numId="29">
    <w:abstractNumId w:val="20"/>
  </w:num>
  <w:num w:numId="30">
    <w:abstractNumId w:val="49"/>
  </w:num>
  <w:num w:numId="31">
    <w:abstractNumId w:val="21"/>
  </w:num>
  <w:num w:numId="32">
    <w:abstractNumId w:val="33"/>
  </w:num>
  <w:num w:numId="33">
    <w:abstractNumId w:val="34"/>
  </w:num>
  <w:num w:numId="34">
    <w:abstractNumId w:val="13"/>
  </w:num>
  <w:num w:numId="35">
    <w:abstractNumId w:val="24"/>
  </w:num>
  <w:num w:numId="36">
    <w:abstractNumId w:val="44"/>
  </w:num>
  <w:num w:numId="37">
    <w:abstractNumId w:val="40"/>
  </w:num>
  <w:num w:numId="38">
    <w:abstractNumId w:val="17"/>
  </w:num>
  <w:num w:numId="39">
    <w:abstractNumId w:val="5"/>
  </w:num>
  <w:num w:numId="40">
    <w:abstractNumId w:val="48"/>
  </w:num>
  <w:num w:numId="41">
    <w:abstractNumId w:val="19"/>
  </w:num>
  <w:num w:numId="42">
    <w:abstractNumId w:val="36"/>
  </w:num>
  <w:num w:numId="43">
    <w:abstractNumId w:val="45"/>
  </w:num>
  <w:num w:numId="44">
    <w:abstractNumId w:val="8"/>
  </w:num>
  <w:num w:numId="45">
    <w:abstractNumId w:val="15"/>
  </w:num>
  <w:num w:numId="46">
    <w:abstractNumId w:val="41"/>
  </w:num>
  <w:num w:numId="47">
    <w:abstractNumId w:val="46"/>
  </w:num>
  <w:num w:numId="48">
    <w:abstractNumId w:val="29"/>
  </w:num>
  <w:num w:numId="49">
    <w:abstractNumId w:val="38"/>
  </w:num>
  <w:num w:numId="50">
    <w:abstractNumId w:val="43"/>
  </w:num>
  <w:numIdMacAtCleanup w:val="5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ROYECTO">
    <w15:presenceInfo w15:providerId="None" w15:userId="PROYEC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BE"/>
    <w:rsid w:val="000155A2"/>
    <w:rsid w:val="0002065F"/>
    <w:rsid w:val="00023918"/>
    <w:rsid w:val="0005742D"/>
    <w:rsid w:val="00076801"/>
    <w:rsid w:val="00090227"/>
    <w:rsid w:val="000C4177"/>
    <w:rsid w:val="000E46AC"/>
    <w:rsid w:val="00132529"/>
    <w:rsid w:val="001369D8"/>
    <w:rsid w:val="00151D97"/>
    <w:rsid w:val="00182672"/>
    <w:rsid w:val="001D1634"/>
    <w:rsid w:val="001E3DC6"/>
    <w:rsid w:val="001E7611"/>
    <w:rsid w:val="00203281"/>
    <w:rsid w:val="00225496"/>
    <w:rsid w:val="002407FE"/>
    <w:rsid w:val="00343CFB"/>
    <w:rsid w:val="003741F8"/>
    <w:rsid w:val="003A7F71"/>
    <w:rsid w:val="003E5AB1"/>
    <w:rsid w:val="003E6472"/>
    <w:rsid w:val="003F08FE"/>
    <w:rsid w:val="003F62C3"/>
    <w:rsid w:val="00401761"/>
    <w:rsid w:val="004062EF"/>
    <w:rsid w:val="00412B2A"/>
    <w:rsid w:val="00414DD4"/>
    <w:rsid w:val="004330EE"/>
    <w:rsid w:val="00436CA5"/>
    <w:rsid w:val="0044695B"/>
    <w:rsid w:val="00491526"/>
    <w:rsid w:val="004D3CEC"/>
    <w:rsid w:val="004F0F5D"/>
    <w:rsid w:val="004F6490"/>
    <w:rsid w:val="00507009"/>
    <w:rsid w:val="005570EB"/>
    <w:rsid w:val="00585212"/>
    <w:rsid w:val="005856F7"/>
    <w:rsid w:val="005B60F5"/>
    <w:rsid w:val="0061452D"/>
    <w:rsid w:val="00614D3F"/>
    <w:rsid w:val="0063642D"/>
    <w:rsid w:val="006411B5"/>
    <w:rsid w:val="00643823"/>
    <w:rsid w:val="00655BCA"/>
    <w:rsid w:val="00665CBE"/>
    <w:rsid w:val="00677847"/>
    <w:rsid w:val="0068343F"/>
    <w:rsid w:val="006F04B0"/>
    <w:rsid w:val="00702C81"/>
    <w:rsid w:val="00716416"/>
    <w:rsid w:val="00735EC7"/>
    <w:rsid w:val="00741E82"/>
    <w:rsid w:val="007614B7"/>
    <w:rsid w:val="0076160E"/>
    <w:rsid w:val="007640A5"/>
    <w:rsid w:val="00776DCE"/>
    <w:rsid w:val="0078776D"/>
    <w:rsid w:val="00795E22"/>
    <w:rsid w:val="00797ACF"/>
    <w:rsid w:val="007A6793"/>
    <w:rsid w:val="007B4328"/>
    <w:rsid w:val="007D1979"/>
    <w:rsid w:val="007E7D32"/>
    <w:rsid w:val="007F1B5A"/>
    <w:rsid w:val="007F1CEF"/>
    <w:rsid w:val="007F3B5F"/>
    <w:rsid w:val="008202A5"/>
    <w:rsid w:val="008229C3"/>
    <w:rsid w:val="00826E7D"/>
    <w:rsid w:val="00827874"/>
    <w:rsid w:val="00835675"/>
    <w:rsid w:val="0083592F"/>
    <w:rsid w:val="008367A8"/>
    <w:rsid w:val="008420C7"/>
    <w:rsid w:val="008906EF"/>
    <w:rsid w:val="00896E81"/>
    <w:rsid w:val="00897B47"/>
    <w:rsid w:val="00897BE8"/>
    <w:rsid w:val="00897E65"/>
    <w:rsid w:val="008E46C4"/>
    <w:rsid w:val="00904B78"/>
    <w:rsid w:val="0091116F"/>
    <w:rsid w:val="009267BF"/>
    <w:rsid w:val="00976F90"/>
    <w:rsid w:val="009971A3"/>
    <w:rsid w:val="009A2E68"/>
    <w:rsid w:val="009F3B16"/>
    <w:rsid w:val="00A125B5"/>
    <w:rsid w:val="00A333B5"/>
    <w:rsid w:val="00A36F09"/>
    <w:rsid w:val="00A818AB"/>
    <w:rsid w:val="00A87DD8"/>
    <w:rsid w:val="00A92ED0"/>
    <w:rsid w:val="00A95B07"/>
    <w:rsid w:val="00AD6379"/>
    <w:rsid w:val="00AE19B9"/>
    <w:rsid w:val="00AE6C9C"/>
    <w:rsid w:val="00AF4BC0"/>
    <w:rsid w:val="00B01DF3"/>
    <w:rsid w:val="00B10909"/>
    <w:rsid w:val="00B16C62"/>
    <w:rsid w:val="00B36FC8"/>
    <w:rsid w:val="00B8024E"/>
    <w:rsid w:val="00B91B30"/>
    <w:rsid w:val="00BC35A0"/>
    <w:rsid w:val="00BD098F"/>
    <w:rsid w:val="00BD13AF"/>
    <w:rsid w:val="00BF62E3"/>
    <w:rsid w:val="00BF6561"/>
    <w:rsid w:val="00C00489"/>
    <w:rsid w:val="00C31DDB"/>
    <w:rsid w:val="00C345EC"/>
    <w:rsid w:val="00CB0363"/>
    <w:rsid w:val="00CB1F8A"/>
    <w:rsid w:val="00CC0C27"/>
    <w:rsid w:val="00CC66A0"/>
    <w:rsid w:val="00CC7EBE"/>
    <w:rsid w:val="00CD22B0"/>
    <w:rsid w:val="00CE0559"/>
    <w:rsid w:val="00D34AE8"/>
    <w:rsid w:val="00D74037"/>
    <w:rsid w:val="00D93C54"/>
    <w:rsid w:val="00DA082E"/>
    <w:rsid w:val="00DA61A9"/>
    <w:rsid w:val="00DD4FEA"/>
    <w:rsid w:val="00E11D54"/>
    <w:rsid w:val="00E13053"/>
    <w:rsid w:val="00E15AB3"/>
    <w:rsid w:val="00E50EAD"/>
    <w:rsid w:val="00E60A3F"/>
    <w:rsid w:val="00E61892"/>
    <w:rsid w:val="00EB629E"/>
    <w:rsid w:val="00ED0909"/>
    <w:rsid w:val="00EE6681"/>
    <w:rsid w:val="00F104E4"/>
    <w:rsid w:val="00F21F22"/>
    <w:rsid w:val="00F234A6"/>
    <w:rsid w:val="00F445B7"/>
    <w:rsid w:val="00F67C78"/>
    <w:rsid w:val="00F85DD7"/>
    <w:rsid w:val="00F96572"/>
    <w:rsid w:val="00FB0ED8"/>
    <w:rsid w:val="00FB5023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37CF60"/>
  <w15:chartTrackingRefBased/>
  <w15:docId w15:val="{E83B4C27-53DF-4E9C-A47C-4680F32C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4"/>
      <w:lang w:val="es-E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60" w:after="60"/>
      <w:ind w:left="708"/>
      <w:outlineLvl w:val="0"/>
    </w:pPr>
    <w:rPr>
      <w:spacing w:val="-2"/>
    </w:rPr>
  </w:style>
  <w:style w:type="paragraph" w:styleId="Ttulo2">
    <w:name w:val="heading 2"/>
    <w:basedOn w:val="Normal"/>
    <w:next w:val="Normal"/>
    <w:qFormat/>
    <w:pPr>
      <w:keepNext/>
      <w:tabs>
        <w:tab w:val="center" w:pos="4136"/>
      </w:tabs>
      <w:suppressAutoHyphens/>
      <w:spacing w:before="120" w:after="120"/>
      <w:jc w:val="center"/>
      <w:outlineLvl w:val="1"/>
    </w:pPr>
    <w:rPr>
      <w:spacing w:val="-2"/>
    </w:rPr>
  </w:style>
  <w:style w:type="paragraph" w:styleId="Ttulo3">
    <w:name w:val="heading 3"/>
    <w:basedOn w:val="Normal"/>
    <w:next w:val="Normal"/>
    <w:qFormat/>
    <w:pPr>
      <w:keepNext/>
      <w:tabs>
        <w:tab w:val="left" w:pos="0"/>
        <w:tab w:val="left" w:pos="1440"/>
      </w:tabs>
      <w:suppressAutoHyphens/>
      <w:spacing w:before="120" w:after="120"/>
      <w:outlineLvl w:val="2"/>
    </w:pPr>
    <w:rPr>
      <w:spacing w:val="-2"/>
    </w:rPr>
  </w:style>
  <w:style w:type="paragraph" w:styleId="Ttulo4">
    <w:name w:val="heading 4"/>
    <w:basedOn w:val="Normal"/>
    <w:next w:val="Normal"/>
    <w:qFormat/>
    <w:pPr>
      <w:keepNext/>
      <w:tabs>
        <w:tab w:val="left" w:pos="-720"/>
      </w:tabs>
      <w:suppressAutoHyphens/>
      <w:jc w:val="center"/>
      <w:outlineLvl w:val="3"/>
    </w:pPr>
    <w:rPr>
      <w:b/>
      <w:lang w:val="en-GB" w:eastAsia="es-ES"/>
    </w:rPr>
  </w:style>
  <w:style w:type="paragraph" w:styleId="Ttulo5">
    <w:name w:val="heading 5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60" w:after="60"/>
      <w:ind w:left="708"/>
      <w:outlineLvl w:val="4"/>
    </w:pPr>
  </w:style>
  <w:style w:type="paragraph" w:styleId="Ttulo6">
    <w:name w:val="heading 6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ind w:left="706"/>
      <w:outlineLvl w:val="5"/>
    </w:pPr>
    <w:rPr>
      <w:spacing w:val="-2"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120" w:after="60"/>
      <w:outlineLvl w:val="6"/>
    </w:pPr>
    <w:rPr>
      <w:b/>
      <w:spacing w:val="-2"/>
    </w:rPr>
  </w:style>
  <w:style w:type="paragraph" w:styleId="Ttulo8">
    <w:name w:val="heading 8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after="60"/>
      <w:outlineLvl w:val="7"/>
    </w:pPr>
    <w:rPr>
      <w:b/>
      <w:spacing w:val="-2"/>
    </w:rPr>
  </w:style>
  <w:style w:type="paragraph" w:styleId="Ttulo9">
    <w:name w:val="heading 9"/>
    <w:basedOn w:val="Normal"/>
    <w:next w:val="Normal"/>
    <w:qFormat/>
    <w:pPr>
      <w:keepNext/>
      <w:tabs>
        <w:tab w:val="left" w:pos="0"/>
        <w:tab w:val="left" w:pos="906"/>
        <w:tab w:val="left" w:pos="1440"/>
      </w:tabs>
      <w:suppressAutoHyphens/>
      <w:spacing w:before="360" w:after="120"/>
      <w:jc w:val="center"/>
      <w:outlineLvl w:val="8"/>
    </w:pPr>
    <w:rPr>
      <w:b/>
      <w:spacing w:val="-2"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3"/>
    <w:semiHidden/>
    <w:pPr>
      <w:ind w:left="29" w:right="29"/>
      <w:jc w:val="both"/>
    </w:pPr>
    <w:rPr>
      <w:rFonts w:ascii="Arial" w:hAnsi="Arial"/>
      <w:sz w:val="18"/>
      <w:lang w:val="es-ES" w:eastAsia="en-US"/>
    </w:rPr>
  </w:style>
  <w:style w:type="paragraph" w:styleId="Lista">
    <w:name w:val="List"/>
    <w:basedOn w:val="Normal"/>
    <w:semiHidden/>
    <w:pPr>
      <w:spacing w:line="240" w:lineRule="auto"/>
      <w:ind w:left="360" w:hanging="360"/>
      <w:jc w:val="left"/>
    </w:pPr>
    <w:rPr>
      <w:lang w:val="en-GB" w:eastAsia="es-ES"/>
    </w:rPr>
  </w:style>
  <w:style w:type="paragraph" w:styleId="Piedepgina">
    <w:name w:val="footer"/>
    <w:basedOn w:val="Normal"/>
    <w:autoRedefine/>
    <w:semiHidden/>
    <w:rsid w:val="0005742D"/>
    <w:pPr>
      <w:tabs>
        <w:tab w:val="center" w:pos="4419"/>
        <w:tab w:val="right" w:pos="8838"/>
      </w:tabs>
    </w:pPr>
  </w:style>
  <w:style w:type="paragraph" w:styleId="Textonotapie">
    <w:name w:val="footnote text"/>
    <w:basedOn w:val="Normal"/>
    <w:semiHidden/>
  </w:style>
  <w:style w:type="character" w:styleId="Nmerodepgina">
    <w:name w:val="page number"/>
    <w:semiHidden/>
    <w:rPr>
      <w:rFonts w:ascii="Arial" w:hAnsi="Arial"/>
      <w:sz w:val="18"/>
    </w:rPr>
  </w:style>
  <w:style w:type="paragraph" w:styleId="Mapadeldocumento">
    <w:name w:val="Document Map"/>
    <w:basedOn w:val="Normal"/>
    <w:semiHidden/>
    <w:pPr>
      <w:shd w:val="clear" w:color="auto" w:fill="000080"/>
      <w:spacing w:line="240" w:lineRule="auto"/>
      <w:jc w:val="left"/>
    </w:pPr>
    <w:rPr>
      <w:rFonts w:ascii="Tahoma" w:hAnsi="Tahoma"/>
    </w:rPr>
  </w:style>
  <w:style w:type="character" w:styleId="Refdenotaalpie">
    <w:name w:val="footnote reference"/>
    <w:semiHidden/>
    <w:rPr>
      <w:vertAlign w:val="superscript"/>
    </w:rPr>
  </w:style>
  <w:style w:type="paragraph" w:styleId="Sangra2detindependiente">
    <w:name w:val="Body Text Indent 2"/>
    <w:basedOn w:val="Normal"/>
    <w:semiHidden/>
    <w:pPr>
      <w:tabs>
        <w:tab w:val="left" w:pos="0"/>
        <w:tab w:val="left" w:pos="906"/>
        <w:tab w:val="left" w:pos="1440"/>
      </w:tabs>
      <w:suppressAutoHyphens/>
      <w:spacing w:before="120" w:after="120"/>
      <w:ind w:left="708"/>
    </w:pPr>
    <w:rPr>
      <w:spacing w:val="-2"/>
    </w:rPr>
  </w:style>
  <w:style w:type="paragraph" w:styleId="Sangra3detindependiente">
    <w:name w:val="Body Text Indent 3"/>
    <w:basedOn w:val="Normal"/>
    <w:semiHidden/>
    <w:pPr>
      <w:suppressAutoHyphens/>
      <w:spacing w:before="120" w:after="120"/>
      <w:ind w:left="360"/>
    </w:pPr>
    <w:rPr>
      <w:spacing w:val="-2"/>
    </w:rPr>
  </w:style>
  <w:style w:type="paragraph" w:styleId="Sangradetextonormal">
    <w:name w:val="Body Text Indent"/>
    <w:basedOn w:val="Normal"/>
    <w:semiHidden/>
    <w:pPr>
      <w:tabs>
        <w:tab w:val="left" w:pos="907"/>
      </w:tabs>
      <w:suppressAutoHyphens/>
      <w:spacing w:before="120" w:after="120"/>
      <w:ind w:left="907"/>
    </w:pPr>
    <w:rPr>
      <w:spacing w:val="-2"/>
    </w:rPr>
  </w:style>
  <w:style w:type="paragraph" w:styleId="Textoindependiente">
    <w:name w:val="Body Text"/>
    <w:basedOn w:val="Normal"/>
    <w:semiHidden/>
    <w:pPr>
      <w:tabs>
        <w:tab w:val="left" w:pos="0"/>
        <w:tab w:val="left" w:pos="906"/>
        <w:tab w:val="left" w:pos="1440"/>
      </w:tabs>
      <w:suppressAutoHyphens/>
      <w:spacing w:before="360" w:after="120"/>
    </w:pPr>
    <w:rPr>
      <w:spacing w:val="-2"/>
    </w:rPr>
  </w:style>
  <w:style w:type="paragraph" w:styleId="Textoindependiente2">
    <w:name w:val="Body Text 2"/>
    <w:basedOn w:val="Normal"/>
    <w:pPr>
      <w:suppressAutoHyphens/>
      <w:spacing w:before="360" w:after="120"/>
    </w:pPr>
    <w:rPr>
      <w:b/>
      <w:spacing w:val="-2"/>
    </w:rPr>
  </w:style>
  <w:style w:type="paragraph" w:styleId="Textoindependiente3">
    <w:name w:val="Body Text 3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F104E4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do2">
    <w:name w:val="Encabezado2"/>
    <w:basedOn w:val="Encabezado"/>
    <w:pPr>
      <w:ind w:left="14" w:right="14"/>
      <w:jc w:val="center"/>
    </w:pPr>
    <w:rPr>
      <w:b/>
      <w:sz w:val="20"/>
    </w:rPr>
  </w:style>
  <w:style w:type="paragraph" w:customStyle="1" w:styleId="Encabezado4">
    <w:name w:val="Encabezado4"/>
    <w:rPr>
      <w:rFonts w:ascii="Arial" w:hAnsi="Arial"/>
      <w:sz w:val="18"/>
      <w:lang w:val="es-ES" w:eastAsia="en-US"/>
    </w:rPr>
  </w:style>
  <w:style w:type="character" w:customStyle="1" w:styleId="TextodegloboCar">
    <w:name w:val="Texto de globo Car"/>
    <w:link w:val="Textodeglobo"/>
    <w:uiPriority w:val="99"/>
    <w:semiHidden/>
    <w:rsid w:val="00F104E4"/>
    <w:rPr>
      <w:rFonts w:ascii="Tahoma" w:hAnsi="Tahoma" w:cs="Tahoma"/>
      <w:sz w:val="16"/>
      <w:szCs w:val="16"/>
      <w:lang w:val="es-ES" w:eastAsia="en-US"/>
    </w:rPr>
  </w:style>
  <w:style w:type="character" w:customStyle="1" w:styleId="e24kjd">
    <w:name w:val="e24kjd"/>
    <w:basedOn w:val="Fuentedeprrafopredeter"/>
    <w:rsid w:val="003E5AB1"/>
  </w:style>
  <w:style w:type="paragraph" w:styleId="Prrafodelista">
    <w:name w:val="List Paragraph"/>
    <w:basedOn w:val="Normal"/>
    <w:uiPriority w:val="34"/>
    <w:qFormat/>
    <w:rsid w:val="0064382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1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367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67A8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67A8"/>
    <w:rPr>
      <w:rFonts w:ascii="Arial" w:hAnsi="Arial"/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67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67A8"/>
    <w:rPr>
      <w:rFonts w:ascii="Arial" w:hAnsi="Arial"/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ICROSOFT%20OFFICE\Plantillas\ING%20Y%20PRES\Docum_Cal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677AE-9BEB-4598-A02A-E77F85B85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Docum_Calidad.dot</Template>
  <TotalTime>1670</TotalTime>
  <Pages>20</Pages>
  <Words>2289</Words>
  <Characters>12591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FLUJO DE FONDOS DEFINITIVO</vt:lpstr>
    </vt:vector>
  </TitlesOfParts>
  <Company>Perez Arciniegas y Cia</Company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FLUJO DE FONDOS DEFINITIVO</dc:title>
  <dc:subject/>
  <dc:creator>Administrator</dc:creator>
  <cp:keywords/>
  <dc:description>Plantilla para utilización de los documentos de Calidad según la Norma Fundamental.</dc:description>
  <cp:lastModifiedBy>PROYECTO</cp:lastModifiedBy>
  <cp:revision>27</cp:revision>
  <cp:lastPrinted>2013-12-03T14:07:00Z</cp:lastPrinted>
  <dcterms:created xsi:type="dcterms:W3CDTF">2019-05-28T22:21:00Z</dcterms:created>
  <dcterms:modified xsi:type="dcterms:W3CDTF">2019-05-30T02:13:00Z</dcterms:modified>
</cp:coreProperties>
</file>